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74" w:rsidRDefault="00AA3512" w:rsidP="00AA3512">
      <w:pPr>
        <w:pStyle w:val="Rubrik1"/>
        <w:spacing w:after="0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-991235</wp:posOffset>
            </wp:positionV>
            <wp:extent cx="7258050" cy="885825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UPPSÄGNINGSBLANKETT</w:t>
      </w:r>
    </w:p>
    <w:p w:rsidR="00882A74" w:rsidRDefault="00882A74"/>
    <w:tbl>
      <w:tblPr>
        <w:tblW w:w="96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0"/>
        <w:gridCol w:w="567"/>
        <w:gridCol w:w="4536"/>
        <w:gridCol w:w="2126"/>
      </w:tblGrid>
      <w:tr w:rsidR="00882A74" w:rsidRPr="0084159E">
        <w:trPr>
          <w:trHeight w:hRule="exact" w:val="340"/>
        </w:trPr>
        <w:tc>
          <w:tcPr>
            <w:tcW w:w="2977" w:type="dxa"/>
            <w:gridSpan w:val="2"/>
            <w:vAlign w:val="center"/>
          </w:tcPr>
          <w:p w:rsidR="00882A74" w:rsidRPr="0084159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  <w:sz w:val="20"/>
                <w:szCs w:val="20"/>
              </w:rPr>
              <w:t>Namn, Efternamn</w:t>
            </w:r>
          </w:p>
        </w:tc>
        <w:bookmarkStart w:id="0" w:name="Text10"/>
        <w:tc>
          <w:tcPr>
            <w:tcW w:w="6662" w:type="dxa"/>
            <w:gridSpan w:val="2"/>
            <w:vAlign w:val="center"/>
          </w:tcPr>
          <w:p w:rsidR="00882A74" w:rsidRPr="0084159E" w:rsidRDefault="004D0EB0" w:rsidP="00610CF7">
            <w:pPr>
              <w:rPr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882A74" w:rsidRPr="0084159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4159E">
              <w:rPr>
                <w:rFonts w:ascii="Arial" w:hAnsi="Arial" w:cs="Arial"/>
                <w:b/>
                <w:bCs/>
              </w:rPr>
            </w:r>
            <w:r w:rsidRPr="0084159E">
              <w:rPr>
                <w:rFonts w:ascii="Arial" w:hAnsi="Arial" w:cs="Arial"/>
                <w:b/>
                <w:bCs/>
              </w:rPr>
              <w:fldChar w:fldCharType="separate"/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Pr="0084159E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</w:p>
        </w:tc>
      </w:tr>
      <w:tr w:rsidR="00882A74" w:rsidRPr="0084159E">
        <w:trPr>
          <w:trHeight w:hRule="exact" w:val="340"/>
        </w:trPr>
        <w:tc>
          <w:tcPr>
            <w:tcW w:w="2977" w:type="dxa"/>
            <w:gridSpan w:val="2"/>
            <w:vAlign w:val="center"/>
          </w:tcPr>
          <w:p w:rsidR="00882A74" w:rsidRPr="0084159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  <w:sz w:val="20"/>
                <w:szCs w:val="20"/>
              </w:rPr>
              <w:t>Personnummer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B14CB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proofErr w:type="spellStart"/>
            <w:r w:rsidRPr="00FB14CB">
              <w:rPr>
                <w:rFonts w:ascii="Arial" w:hAnsi="Arial" w:cs="Arial"/>
                <w:b/>
                <w:bCs/>
                <w:sz w:val="14"/>
                <w:szCs w:val="14"/>
              </w:rPr>
              <w:t>åå-mm-dd-xxxx</w:t>
            </w:r>
            <w:proofErr w:type="spellEnd"/>
            <w:r w:rsidRPr="00FB14CB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6662" w:type="dxa"/>
            <w:gridSpan w:val="2"/>
            <w:vAlign w:val="center"/>
          </w:tcPr>
          <w:p w:rsidR="00882A74" w:rsidRPr="0084159E" w:rsidRDefault="004D0EB0" w:rsidP="00610CF7">
            <w:pPr>
              <w:rPr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882A74" w:rsidRPr="0084159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4159E">
              <w:rPr>
                <w:rFonts w:ascii="Arial" w:hAnsi="Arial" w:cs="Arial"/>
                <w:b/>
                <w:bCs/>
              </w:rPr>
            </w:r>
            <w:r w:rsidRPr="0084159E">
              <w:rPr>
                <w:rFonts w:ascii="Arial" w:hAnsi="Arial" w:cs="Arial"/>
                <w:b/>
                <w:bCs/>
              </w:rPr>
              <w:fldChar w:fldCharType="separate"/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Pr="0084159E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82A74" w:rsidRPr="0084159E">
        <w:trPr>
          <w:trHeight w:hRule="exact" w:val="340"/>
        </w:trPr>
        <w:tc>
          <w:tcPr>
            <w:tcW w:w="2977" w:type="dxa"/>
            <w:gridSpan w:val="2"/>
            <w:vAlign w:val="center"/>
          </w:tcPr>
          <w:p w:rsidR="00882A74" w:rsidRPr="0084159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Anställd som</w:t>
            </w:r>
          </w:p>
        </w:tc>
        <w:tc>
          <w:tcPr>
            <w:tcW w:w="6662" w:type="dxa"/>
            <w:gridSpan w:val="2"/>
            <w:vAlign w:val="center"/>
          </w:tcPr>
          <w:p w:rsidR="00882A74" w:rsidRPr="0084159E" w:rsidRDefault="004D0EB0" w:rsidP="00610CF7">
            <w:pPr>
              <w:rPr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882A74" w:rsidRPr="0084159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4159E">
              <w:rPr>
                <w:rFonts w:ascii="Arial" w:hAnsi="Arial" w:cs="Arial"/>
                <w:b/>
                <w:bCs/>
              </w:rPr>
            </w:r>
            <w:r w:rsidRPr="0084159E">
              <w:rPr>
                <w:rFonts w:ascii="Arial" w:hAnsi="Arial" w:cs="Arial"/>
                <w:b/>
                <w:bCs/>
              </w:rPr>
              <w:fldChar w:fldCharType="separate"/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Pr="0084159E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82A74" w:rsidRPr="0084159E">
        <w:trPr>
          <w:trHeight w:hRule="exact" w:val="340"/>
        </w:trPr>
        <w:tc>
          <w:tcPr>
            <w:tcW w:w="2977" w:type="dxa"/>
            <w:gridSpan w:val="2"/>
            <w:vAlign w:val="center"/>
          </w:tcPr>
          <w:p w:rsidR="00882A74" w:rsidRPr="0084159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  <w:sz w:val="20"/>
                <w:szCs w:val="20"/>
              </w:rPr>
              <w:t>Klinik, sektion, avdelning</w:t>
            </w:r>
          </w:p>
        </w:tc>
        <w:tc>
          <w:tcPr>
            <w:tcW w:w="6662" w:type="dxa"/>
            <w:gridSpan w:val="2"/>
            <w:vAlign w:val="center"/>
          </w:tcPr>
          <w:p w:rsidR="00882A74" w:rsidRPr="0084159E" w:rsidRDefault="004D0EB0" w:rsidP="00610CF7">
            <w:pPr>
              <w:rPr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882A74" w:rsidRPr="0084159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4159E">
              <w:rPr>
                <w:rFonts w:ascii="Arial" w:hAnsi="Arial" w:cs="Arial"/>
                <w:b/>
                <w:bCs/>
              </w:rPr>
            </w:r>
            <w:r w:rsidRPr="0084159E">
              <w:rPr>
                <w:rFonts w:ascii="Arial" w:hAnsi="Arial" w:cs="Arial"/>
                <w:b/>
                <w:bCs/>
              </w:rPr>
              <w:fldChar w:fldCharType="separate"/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Pr="0084159E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82A74" w:rsidRPr="0084159E">
        <w:tc>
          <w:tcPr>
            <w:tcW w:w="2977" w:type="dxa"/>
            <w:gridSpan w:val="2"/>
            <w:vAlign w:val="center"/>
          </w:tcPr>
          <w:p w:rsidR="00882A74" w:rsidRPr="00EB41DE" w:rsidRDefault="005F528A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Sista anställning</w:t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t>sdag</w:t>
            </w:r>
          </w:p>
          <w:p w:rsidR="00882A74" w:rsidRPr="0084159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spellStart"/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åå-mm-dd</w:t>
            </w:r>
            <w:proofErr w:type="spellEnd"/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62" w:type="dxa"/>
            <w:gridSpan w:val="2"/>
            <w:vAlign w:val="center"/>
          </w:tcPr>
          <w:p w:rsidR="00882A74" w:rsidRPr="0084159E" w:rsidRDefault="004D0EB0" w:rsidP="00610CF7">
            <w:pPr>
              <w:rPr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882A74" w:rsidRPr="0084159E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4159E">
              <w:rPr>
                <w:rFonts w:ascii="Arial" w:hAnsi="Arial" w:cs="Arial"/>
                <w:b/>
                <w:bCs/>
              </w:rPr>
            </w:r>
            <w:r w:rsidRPr="0084159E">
              <w:rPr>
                <w:rFonts w:ascii="Arial" w:hAnsi="Arial" w:cs="Arial"/>
                <w:b/>
                <w:bCs/>
              </w:rPr>
              <w:fldChar w:fldCharType="separate"/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="00882A74" w:rsidRPr="0084159E">
              <w:rPr>
                <w:rFonts w:ascii="Arial" w:hAnsi="Arial" w:cs="Arial"/>
                <w:b/>
                <w:bCs/>
                <w:noProof/>
              </w:rPr>
              <w:t> </w:t>
            </w:r>
            <w:r w:rsidRPr="0084159E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82A74" w:rsidRPr="0084159E">
        <w:trPr>
          <w:trHeight w:val="543"/>
        </w:trPr>
        <w:tc>
          <w:tcPr>
            <w:tcW w:w="2410" w:type="dxa"/>
            <w:vMerge w:val="restart"/>
            <w:tcBorders>
              <w:right w:val="nil"/>
            </w:tcBorders>
            <w:vAlign w:val="center"/>
          </w:tcPr>
          <w:p w:rsidR="00882A74" w:rsidRPr="0084159E" w:rsidRDefault="00882A74" w:rsidP="00610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  <w:sz w:val="20"/>
                <w:szCs w:val="20"/>
              </w:rPr>
              <w:t>Uppsägning på egen begäran</w:t>
            </w:r>
          </w:p>
        </w:tc>
        <w:bookmarkStart w:id="1" w:name="Kryss9"/>
        <w:tc>
          <w:tcPr>
            <w:tcW w:w="567" w:type="dxa"/>
            <w:vMerge w:val="restart"/>
            <w:tcBorders>
              <w:left w:val="nil"/>
            </w:tcBorders>
            <w:vAlign w:val="center"/>
          </w:tcPr>
          <w:p w:rsidR="00882A74" w:rsidRPr="0084159E" w:rsidRDefault="004D0EB0" w:rsidP="00610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159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84159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84159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4536" w:type="dxa"/>
            <w:tcBorders>
              <w:bottom w:val="dotted" w:sz="4" w:space="0" w:color="auto"/>
            </w:tcBorders>
            <w:vAlign w:val="center"/>
          </w:tcPr>
          <w:p w:rsidR="00882A74" w:rsidRPr="0084159E" w:rsidRDefault="00882A74" w:rsidP="00610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  <w:vAlign w:val="center"/>
          </w:tcPr>
          <w:p w:rsidR="00882A74" w:rsidRPr="0084159E" w:rsidRDefault="00882A74" w:rsidP="00610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82A74" w:rsidRPr="00EB41DE">
        <w:trPr>
          <w:trHeight w:hRule="exact" w:val="236"/>
        </w:trPr>
        <w:tc>
          <w:tcPr>
            <w:tcW w:w="2410" w:type="dxa"/>
            <w:vMerge/>
            <w:tcBorders>
              <w:right w:val="nil"/>
            </w:tcBorders>
            <w:vAlign w:val="center"/>
          </w:tcPr>
          <w:p w:rsidR="00882A74" w:rsidRPr="0084159E" w:rsidRDefault="00882A74" w:rsidP="00610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  <w:vAlign w:val="center"/>
          </w:tcPr>
          <w:p w:rsidR="00882A74" w:rsidRPr="0084159E" w:rsidRDefault="00882A74" w:rsidP="00610C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dotted" w:sz="4" w:space="0" w:color="auto"/>
            </w:tcBorders>
            <w:vAlign w:val="center"/>
          </w:tcPr>
          <w:p w:rsidR="00882A74" w:rsidRPr="00EB41DE" w:rsidRDefault="00882A74" w:rsidP="00610CF7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 w:rsidRPr="00EB41DE">
              <w:rPr>
                <w:rFonts w:ascii="Arial" w:hAnsi="Arial" w:cs="Arial"/>
                <w:b/>
                <w:bCs/>
                <w:sz w:val="14"/>
                <w:szCs w:val="14"/>
              </w:rPr>
              <w:t>Arbetstagarens underskrift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vAlign w:val="center"/>
          </w:tcPr>
          <w:p w:rsidR="00882A74" w:rsidRPr="00EB41DE" w:rsidRDefault="00882A74" w:rsidP="00610CF7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 w:rsidRPr="00EB41DE">
              <w:rPr>
                <w:rFonts w:ascii="Arial" w:hAnsi="Arial" w:cs="Arial"/>
                <w:b/>
                <w:bCs/>
                <w:sz w:val="14"/>
                <w:szCs w:val="14"/>
              </w:rPr>
              <w:t>Datum för underskrift</w:t>
            </w:r>
          </w:p>
        </w:tc>
      </w:tr>
    </w:tbl>
    <w:p w:rsidR="00882A74" w:rsidRPr="00EB41DE" w:rsidRDefault="00882A74"/>
    <w:p w:rsidR="00882A74" w:rsidRPr="00EB41DE" w:rsidRDefault="00882A74" w:rsidP="005F2BA7">
      <w:pPr>
        <w:pStyle w:val="Rubrik2"/>
        <w:spacing w:before="0" w:after="120"/>
        <w:rPr>
          <w:i w:val="0"/>
          <w:iCs w:val="0"/>
        </w:rPr>
      </w:pPr>
      <w:proofErr w:type="gramStart"/>
      <w:r w:rsidRPr="00EB41DE">
        <w:rPr>
          <w:i w:val="0"/>
          <w:iCs w:val="0"/>
        </w:rPr>
        <w:t>Ifylles</w:t>
      </w:r>
      <w:proofErr w:type="gramEnd"/>
      <w:r w:rsidRPr="00EB41DE">
        <w:rPr>
          <w:i w:val="0"/>
          <w:iCs w:val="0"/>
        </w:rPr>
        <w:t xml:space="preserve"> av chef eller motsvarande (obligatoriskt):</w:t>
      </w:r>
    </w:p>
    <w:tbl>
      <w:tblPr>
        <w:tblW w:w="96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"/>
        <w:gridCol w:w="3949"/>
        <w:gridCol w:w="423"/>
        <w:gridCol w:w="446"/>
        <w:gridCol w:w="2674"/>
        <w:gridCol w:w="1701"/>
      </w:tblGrid>
      <w:tr w:rsidR="00882A74" w:rsidRPr="00EB41DE">
        <w:trPr>
          <w:trHeight w:val="439"/>
        </w:trPr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504201" w:rsidRPr="00EB41DE"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9193" w:type="dxa"/>
            <w:gridSpan w:val="5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Schema, grundschema, saldo och frånvaro avslutat i </w:t>
            </w:r>
            <w:proofErr w:type="spellStart"/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Heroma</w:t>
            </w:r>
            <w:proofErr w:type="spellEnd"/>
          </w:p>
        </w:tc>
      </w:tr>
      <w:tr w:rsidR="00882A74" w:rsidRPr="00EB41DE">
        <w:trPr>
          <w:trHeight w:val="439"/>
        </w:trPr>
        <w:tc>
          <w:tcPr>
            <w:tcW w:w="9639" w:type="dxa"/>
            <w:gridSpan w:val="6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t>Avgångsväg:</w:t>
            </w:r>
          </w:p>
        </w:tc>
      </w:tr>
      <w:bookmarkStart w:id="2" w:name="Kryss10"/>
      <w:tr w:rsidR="00882A74" w:rsidRPr="00EB41DE">
        <w:trPr>
          <w:trHeight w:val="439"/>
        </w:trPr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4372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Annan befattning inom förvaltningen</w:t>
            </w:r>
          </w:p>
        </w:tc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5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Annan förvaltning</w:t>
            </w:r>
          </w:p>
        </w:tc>
      </w:tr>
      <w:tr w:rsidR="00882A74" w:rsidRPr="00EB41DE">
        <w:trPr>
          <w:trHeight w:val="437"/>
        </w:trPr>
        <w:tc>
          <w:tcPr>
            <w:tcW w:w="446" w:type="dxa"/>
            <w:tcBorders>
              <w:right w:val="dotted" w:sz="4" w:space="0" w:color="auto"/>
            </w:tcBorders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2" w:type="dxa"/>
            <w:gridSpan w:val="2"/>
            <w:tcBorders>
              <w:left w:val="dotted" w:sz="4" w:space="0" w:color="auto"/>
            </w:tcBorders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Annat landstingsbolag</w:t>
            </w:r>
          </w:p>
        </w:tc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5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Annan offentlig arbetsgivare</w:t>
            </w:r>
          </w:p>
        </w:tc>
      </w:tr>
      <w:tr w:rsidR="00882A74" w:rsidRPr="00EB41DE">
        <w:trPr>
          <w:trHeight w:val="437"/>
        </w:trPr>
        <w:tc>
          <w:tcPr>
            <w:tcW w:w="446" w:type="dxa"/>
            <w:tcBorders>
              <w:right w:val="dotted" w:sz="4" w:space="0" w:color="auto"/>
            </w:tcBorders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2" w:type="dxa"/>
            <w:gridSpan w:val="2"/>
            <w:tcBorders>
              <w:left w:val="dotted" w:sz="4" w:space="0" w:color="auto"/>
            </w:tcBorders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Privat arbetsgivare</w:t>
            </w:r>
          </w:p>
        </w:tc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5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Verksamhetsövergång</w:t>
            </w:r>
          </w:p>
        </w:tc>
      </w:tr>
      <w:tr w:rsidR="00882A74" w:rsidRPr="00EB41DE">
        <w:trPr>
          <w:trHeight w:val="437"/>
        </w:trPr>
        <w:tc>
          <w:tcPr>
            <w:tcW w:w="446" w:type="dxa"/>
            <w:tcBorders>
              <w:right w:val="dotted" w:sz="4" w:space="0" w:color="auto"/>
            </w:tcBorders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2" w:type="dxa"/>
            <w:gridSpan w:val="2"/>
            <w:tcBorders>
              <w:left w:val="dotted" w:sz="4" w:space="0" w:color="auto"/>
            </w:tcBorders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Egen verksamhet</w:t>
            </w:r>
          </w:p>
        </w:tc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5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Arbetsbrist</w:t>
            </w:r>
          </w:p>
        </w:tc>
      </w:tr>
      <w:tr w:rsidR="00882A74" w:rsidRPr="00EB41DE">
        <w:trPr>
          <w:trHeight w:val="437"/>
        </w:trPr>
        <w:tc>
          <w:tcPr>
            <w:tcW w:w="446" w:type="dxa"/>
            <w:tcBorders>
              <w:right w:val="dotted" w:sz="4" w:space="0" w:color="auto"/>
            </w:tcBorders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2" w:type="dxa"/>
            <w:gridSpan w:val="2"/>
            <w:tcBorders>
              <w:left w:val="dotted" w:sz="4" w:space="0" w:color="auto"/>
            </w:tcBorders>
            <w:vAlign w:val="center"/>
          </w:tcPr>
          <w:p w:rsidR="00882A74" w:rsidRPr="00EB41DE" w:rsidRDefault="00882A74" w:rsidP="00916C2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Studier</w:t>
            </w:r>
          </w:p>
        </w:tc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5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Pension</w:t>
            </w:r>
          </w:p>
        </w:tc>
      </w:tr>
      <w:tr w:rsidR="00882A74" w:rsidRPr="00EB41DE">
        <w:trPr>
          <w:trHeight w:val="437"/>
        </w:trPr>
        <w:tc>
          <w:tcPr>
            <w:tcW w:w="446" w:type="dxa"/>
            <w:tcBorders>
              <w:right w:val="dotted" w:sz="4" w:space="0" w:color="auto"/>
            </w:tcBorders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2" w:type="dxa"/>
            <w:gridSpan w:val="2"/>
            <w:tcBorders>
              <w:left w:val="dotted" w:sz="4" w:space="0" w:color="auto"/>
            </w:tcBorders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Avliden</w:t>
            </w:r>
          </w:p>
        </w:tc>
        <w:tc>
          <w:tcPr>
            <w:tcW w:w="446" w:type="dxa"/>
            <w:vAlign w:val="center"/>
          </w:tcPr>
          <w:p w:rsidR="00882A74" w:rsidRPr="00EB41DE" w:rsidRDefault="004D0EB0" w:rsidP="0084159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375" w:type="dxa"/>
            <w:gridSpan w:val="2"/>
            <w:vAlign w:val="center"/>
          </w:tcPr>
          <w:p w:rsidR="00882A74" w:rsidRPr="00EB41DE" w:rsidRDefault="00882A74" w:rsidP="0084159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Övrigt</w:t>
            </w:r>
          </w:p>
        </w:tc>
      </w:tr>
      <w:tr w:rsidR="00882A74" w:rsidRPr="00EB41DE">
        <w:tc>
          <w:tcPr>
            <w:tcW w:w="9639" w:type="dxa"/>
            <w:gridSpan w:val="6"/>
          </w:tcPr>
          <w:p w:rsidR="00882A74" w:rsidRPr="00EB41DE" w:rsidRDefault="00882A74" w:rsidP="0084159E">
            <w:pPr>
              <w:tabs>
                <w:tab w:val="left" w:pos="3109"/>
              </w:tabs>
              <w:spacing w:after="120"/>
              <w:rPr>
                <w:sz w:val="2"/>
                <w:szCs w:val="2"/>
              </w:rPr>
            </w:pPr>
          </w:p>
          <w:p w:rsidR="00882A74" w:rsidRPr="00EB41DE" w:rsidRDefault="00882A74" w:rsidP="0084159E">
            <w:pPr>
              <w:tabs>
                <w:tab w:val="left" w:pos="3109"/>
              </w:tabs>
              <w:rPr>
                <w:rFonts w:ascii="Arial" w:hAnsi="Arial" w:cs="Arial"/>
                <w:sz w:val="20"/>
                <w:szCs w:val="20"/>
              </w:rPr>
            </w:pPr>
            <w:r w:rsidRPr="00EB41DE">
              <w:rPr>
                <w:rFonts w:ascii="Arial" w:hAnsi="Arial" w:cs="Arial"/>
                <w:b/>
                <w:bCs/>
                <w:sz w:val="20"/>
                <w:szCs w:val="20"/>
              </w:rPr>
              <w:t>OBS!</w:t>
            </w:r>
            <w:r>
              <w:rPr>
                <w:rFonts w:ascii="Arial" w:hAnsi="Arial" w:cs="Arial"/>
                <w:sz w:val="20"/>
                <w:szCs w:val="20"/>
              </w:rPr>
              <w:t xml:space="preserve"> Vid</w:t>
            </w:r>
            <w:r w:rsidRPr="00EB41DE">
              <w:rPr>
                <w:rFonts w:ascii="Arial" w:hAnsi="Arial" w:cs="Arial"/>
                <w:sz w:val="20"/>
                <w:szCs w:val="20"/>
              </w:rPr>
              <w:t xml:space="preserve"> fortsatt anställning inom samma förvaltning eller inom SLL behåller den anställda sitt </w:t>
            </w:r>
            <w:proofErr w:type="spellStart"/>
            <w:r w:rsidRPr="00EB41DE">
              <w:rPr>
                <w:rFonts w:ascii="Arial" w:hAnsi="Arial" w:cs="Arial"/>
                <w:sz w:val="20"/>
                <w:szCs w:val="20"/>
              </w:rPr>
              <w:t>eTjänstekort</w:t>
            </w:r>
            <w:proofErr w:type="spellEnd"/>
            <w:r w:rsidRPr="00EB41D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82A74" w:rsidRPr="00EB41DE" w:rsidRDefault="00882A74" w:rsidP="0084159E">
            <w:pPr>
              <w:tabs>
                <w:tab w:val="left" w:pos="3109"/>
              </w:tabs>
              <w:spacing w:after="120"/>
              <w:rPr>
                <w:sz w:val="20"/>
                <w:szCs w:val="20"/>
              </w:rPr>
            </w:pPr>
            <w:r w:rsidRPr="00EB41DE">
              <w:rPr>
                <w:rFonts w:ascii="Arial" w:hAnsi="Arial" w:cs="Arial"/>
                <w:sz w:val="20"/>
                <w:szCs w:val="20"/>
              </w:rPr>
              <w:t>I övriga fall skall chef eller motsvarande lämna det till kortadministrationen för kassering.</w:t>
            </w:r>
          </w:p>
        </w:tc>
      </w:tr>
      <w:tr w:rsidR="00882A74" w:rsidRPr="00EB41DE">
        <w:trPr>
          <w:trHeight w:hRule="exact" w:val="567"/>
        </w:trPr>
        <w:tc>
          <w:tcPr>
            <w:tcW w:w="4395" w:type="dxa"/>
            <w:gridSpan w:val="2"/>
            <w:tcBorders>
              <w:right w:val="nil"/>
            </w:tcBorders>
            <w:vAlign w:val="center"/>
          </w:tcPr>
          <w:p w:rsidR="00882A74" w:rsidRPr="00EB41DE" w:rsidRDefault="00882A74" w:rsidP="00E539C4">
            <w:pPr>
              <w:tabs>
                <w:tab w:val="left" w:pos="3109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B41DE">
              <w:rPr>
                <w:rFonts w:ascii="Arial" w:hAnsi="Arial" w:cs="Arial"/>
                <w:sz w:val="18"/>
                <w:szCs w:val="18"/>
              </w:rPr>
              <w:t xml:space="preserve">Kort </w:t>
            </w:r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skall återlämnas</w:t>
            </w:r>
            <w:r w:rsidRPr="00EB41DE">
              <w:rPr>
                <w:rFonts w:ascii="Arial" w:hAnsi="Arial" w:cs="Arial"/>
                <w:sz w:val="18"/>
                <w:szCs w:val="18"/>
              </w:rPr>
              <w:t xml:space="preserve"> till kortadministrationen</w:t>
            </w:r>
          </w:p>
        </w:tc>
        <w:tc>
          <w:tcPr>
            <w:tcW w:w="869" w:type="dxa"/>
            <w:gridSpan w:val="2"/>
            <w:tcBorders>
              <w:left w:val="nil"/>
            </w:tcBorders>
            <w:vAlign w:val="center"/>
          </w:tcPr>
          <w:p w:rsidR="00882A74" w:rsidRPr="00EB41DE" w:rsidRDefault="004D0EB0" w:rsidP="00E539C4">
            <w:pPr>
              <w:tabs>
                <w:tab w:val="left" w:pos="3109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B4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74" w:type="dxa"/>
            <w:tcBorders>
              <w:right w:val="nil"/>
            </w:tcBorders>
            <w:vAlign w:val="center"/>
          </w:tcPr>
          <w:p w:rsidR="00882A74" w:rsidRPr="00EB41DE" w:rsidRDefault="00882A74" w:rsidP="00E539C4">
            <w:pPr>
              <w:tabs>
                <w:tab w:val="left" w:pos="3109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B41DE">
              <w:rPr>
                <w:rFonts w:ascii="Arial" w:hAnsi="Arial" w:cs="Arial"/>
                <w:sz w:val="18"/>
                <w:szCs w:val="18"/>
              </w:rPr>
              <w:t xml:space="preserve">Kort skall </w:t>
            </w:r>
            <w:proofErr w:type="gramStart"/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>ej</w:t>
            </w:r>
            <w:proofErr w:type="gramEnd"/>
            <w:r w:rsidRPr="00EB41D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återlämnas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:rsidR="00882A74" w:rsidRPr="00EB41DE" w:rsidRDefault="004D0EB0" w:rsidP="00E539C4">
            <w:pPr>
              <w:tabs>
                <w:tab w:val="left" w:pos="3109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B4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ryss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A74" w:rsidRPr="00EB4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B41D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82A74" w:rsidRPr="00EB41DE" w:rsidRDefault="00882A74" w:rsidP="004F491C">
      <w:pPr>
        <w:tabs>
          <w:tab w:val="left" w:pos="0"/>
        </w:tabs>
      </w:pPr>
    </w:p>
    <w:p w:rsidR="00882A74" w:rsidRPr="00EB41DE" w:rsidRDefault="00882A74" w:rsidP="004F491C">
      <w:pPr>
        <w:tabs>
          <w:tab w:val="left" w:pos="0"/>
        </w:tabs>
      </w:pPr>
    </w:p>
    <w:tbl>
      <w:tblPr>
        <w:tblW w:w="41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709"/>
        <w:gridCol w:w="657"/>
        <w:gridCol w:w="540"/>
      </w:tblGrid>
      <w:tr w:rsidR="00081E8D" w:rsidRPr="00EB41DE">
        <w:trPr>
          <w:trHeight w:val="611"/>
        </w:trPr>
        <w:tc>
          <w:tcPr>
            <w:tcW w:w="2268" w:type="dxa"/>
            <w:vMerge w:val="restart"/>
            <w:vAlign w:val="center"/>
          </w:tcPr>
          <w:p w:rsidR="00081E8D" w:rsidRPr="00EB41DE" w:rsidRDefault="00081E8D" w:rsidP="00504201">
            <w:pPr>
              <w:pStyle w:val="Kontaktinfo"/>
              <w:spacing w:beforeLines="60" w:after="60"/>
              <w:rPr>
                <w:b/>
                <w:bCs/>
                <w:sz w:val="18"/>
                <w:szCs w:val="18"/>
              </w:rPr>
            </w:pPr>
            <w:r w:rsidRPr="00EB41DE">
              <w:rPr>
                <w:b/>
                <w:bCs/>
                <w:sz w:val="18"/>
                <w:szCs w:val="18"/>
              </w:rPr>
              <w:t xml:space="preserve">Beviljad sista </w:t>
            </w:r>
            <w:r w:rsidR="005F528A">
              <w:rPr>
                <w:b/>
                <w:bCs/>
                <w:sz w:val="18"/>
                <w:szCs w:val="18"/>
              </w:rPr>
              <w:t xml:space="preserve">anställningsdag </w:t>
            </w:r>
          </w:p>
        </w:tc>
        <w:tc>
          <w:tcPr>
            <w:tcW w:w="709" w:type="dxa"/>
          </w:tcPr>
          <w:p w:rsidR="00081E8D" w:rsidRPr="0040705B" w:rsidRDefault="00081E8D" w:rsidP="00504201">
            <w:pPr>
              <w:pStyle w:val="Kontaktinfo"/>
              <w:spacing w:beforeLines="60" w:after="6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57" w:type="dxa"/>
          </w:tcPr>
          <w:p w:rsidR="00081E8D" w:rsidRPr="0040705B" w:rsidRDefault="00081E8D" w:rsidP="00504201">
            <w:pPr>
              <w:pStyle w:val="Kontaktinfo"/>
              <w:spacing w:beforeLines="60" w:after="6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</w:tcPr>
          <w:p w:rsidR="00081E8D" w:rsidRPr="0040705B" w:rsidRDefault="00081E8D" w:rsidP="00504201">
            <w:pPr>
              <w:pStyle w:val="Kontaktinfo"/>
              <w:spacing w:beforeLines="60" w:after="60"/>
              <w:rPr>
                <w:b/>
                <w:bCs/>
                <w:sz w:val="14"/>
                <w:szCs w:val="14"/>
              </w:rPr>
            </w:pPr>
          </w:p>
        </w:tc>
      </w:tr>
      <w:tr w:rsidR="00081E8D" w:rsidRPr="0084159E">
        <w:trPr>
          <w:cantSplit/>
          <w:trHeight w:hRule="exact" w:val="494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081E8D" w:rsidRPr="00EB41DE" w:rsidRDefault="00081E8D" w:rsidP="00504201">
            <w:pPr>
              <w:pStyle w:val="Kontaktinfo"/>
              <w:spacing w:beforeLines="60" w:after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06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081E8D" w:rsidRPr="00EB41DE" w:rsidRDefault="00081E8D" w:rsidP="00610CF7">
            <w:pPr>
              <w:pStyle w:val="Kontaktinfo"/>
              <w:rPr>
                <w:b/>
                <w:bCs/>
                <w:sz w:val="14"/>
                <w:szCs w:val="14"/>
              </w:rPr>
            </w:pPr>
            <w:r w:rsidRPr="00EB41DE">
              <w:rPr>
                <w:b/>
                <w:bCs/>
                <w:sz w:val="14"/>
                <w:szCs w:val="14"/>
              </w:rPr>
              <w:t>(</w:t>
            </w:r>
            <w:proofErr w:type="spellStart"/>
            <w:r w:rsidRPr="00EB41DE">
              <w:rPr>
                <w:b/>
                <w:bCs/>
                <w:sz w:val="14"/>
                <w:szCs w:val="14"/>
              </w:rPr>
              <w:t>åååå-mm-dd</w:t>
            </w:r>
            <w:proofErr w:type="spellEnd"/>
            <w:r w:rsidRPr="00EB41DE">
              <w:rPr>
                <w:b/>
                <w:bCs/>
                <w:sz w:val="14"/>
                <w:szCs w:val="14"/>
              </w:rPr>
              <w:t>)</w:t>
            </w:r>
          </w:p>
        </w:tc>
      </w:tr>
    </w:tbl>
    <w:p w:rsidR="00857F7A" w:rsidRDefault="00882A74" w:rsidP="004F491C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709"/>
        <w:gridCol w:w="657"/>
        <w:gridCol w:w="540"/>
        <w:gridCol w:w="5399"/>
      </w:tblGrid>
      <w:tr w:rsidR="00857F7A" w:rsidRPr="00EB41DE">
        <w:trPr>
          <w:trHeight w:val="611"/>
        </w:trPr>
        <w:tc>
          <w:tcPr>
            <w:tcW w:w="2268" w:type="dxa"/>
            <w:vMerge w:val="restart"/>
            <w:vAlign w:val="center"/>
          </w:tcPr>
          <w:p w:rsidR="00857F7A" w:rsidRPr="00EB41DE" w:rsidRDefault="00857F7A" w:rsidP="00504201">
            <w:pPr>
              <w:pStyle w:val="Kontaktinfo"/>
              <w:spacing w:beforeLines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Datum för underskrift</w:t>
            </w:r>
            <w:r w:rsidRPr="00EB41D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857F7A" w:rsidRPr="0040705B" w:rsidRDefault="00857F7A" w:rsidP="00504201">
            <w:pPr>
              <w:pStyle w:val="Kontaktinfo"/>
              <w:spacing w:beforeLines="60" w:after="6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57" w:type="dxa"/>
          </w:tcPr>
          <w:p w:rsidR="00857F7A" w:rsidRPr="0040705B" w:rsidRDefault="00857F7A" w:rsidP="00504201">
            <w:pPr>
              <w:pStyle w:val="Kontaktinfo"/>
              <w:spacing w:beforeLines="60" w:after="6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</w:tcPr>
          <w:p w:rsidR="00857F7A" w:rsidRPr="0040705B" w:rsidRDefault="00857F7A" w:rsidP="00504201">
            <w:pPr>
              <w:pStyle w:val="Kontaktinfo"/>
              <w:spacing w:beforeLines="60" w:after="6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399" w:type="dxa"/>
            <w:tcBorders>
              <w:bottom w:val="dotted" w:sz="4" w:space="0" w:color="auto"/>
            </w:tcBorders>
          </w:tcPr>
          <w:p w:rsidR="00857F7A" w:rsidRPr="00EB41DE" w:rsidRDefault="00857F7A" w:rsidP="00504201">
            <w:pPr>
              <w:pStyle w:val="Kontaktinfo"/>
              <w:spacing w:beforeLines="60" w:after="60"/>
              <w:rPr>
                <w:b/>
                <w:bCs/>
                <w:sz w:val="18"/>
                <w:szCs w:val="18"/>
              </w:rPr>
            </w:pPr>
          </w:p>
        </w:tc>
      </w:tr>
      <w:tr w:rsidR="00857F7A" w:rsidRPr="0084159E">
        <w:trPr>
          <w:cantSplit/>
          <w:trHeight w:hRule="exact" w:val="494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857F7A" w:rsidRPr="00EB41DE" w:rsidRDefault="00857F7A" w:rsidP="00504201">
            <w:pPr>
              <w:pStyle w:val="Kontaktinfo"/>
              <w:spacing w:beforeLines="60" w:after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06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857F7A" w:rsidRPr="00EB41DE" w:rsidRDefault="00857F7A" w:rsidP="00857F7A">
            <w:pPr>
              <w:pStyle w:val="Kontaktinfo"/>
              <w:rPr>
                <w:b/>
                <w:bCs/>
                <w:sz w:val="14"/>
                <w:szCs w:val="14"/>
              </w:rPr>
            </w:pPr>
            <w:r w:rsidRPr="00EB41DE">
              <w:rPr>
                <w:b/>
                <w:bCs/>
                <w:sz w:val="14"/>
                <w:szCs w:val="14"/>
              </w:rPr>
              <w:t>(</w:t>
            </w:r>
            <w:proofErr w:type="spellStart"/>
            <w:r w:rsidRPr="00EB41DE">
              <w:rPr>
                <w:b/>
                <w:bCs/>
                <w:sz w:val="14"/>
                <w:szCs w:val="14"/>
              </w:rPr>
              <w:t>åååå-mm-dd</w:t>
            </w:r>
            <w:proofErr w:type="spellEnd"/>
            <w:r w:rsidRPr="00EB41DE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399" w:type="dxa"/>
            <w:tcBorders>
              <w:top w:val="dotted" w:sz="4" w:space="0" w:color="auto"/>
              <w:bottom w:val="single" w:sz="4" w:space="0" w:color="auto"/>
            </w:tcBorders>
            <w:noWrap/>
            <w:vAlign w:val="center"/>
          </w:tcPr>
          <w:p w:rsidR="00857F7A" w:rsidRPr="0084159E" w:rsidRDefault="00857F7A" w:rsidP="00857F7A">
            <w:pPr>
              <w:pStyle w:val="Kontaktinfo"/>
              <w:rPr>
                <w:b/>
                <w:bCs/>
                <w:sz w:val="14"/>
                <w:szCs w:val="14"/>
              </w:rPr>
            </w:pPr>
            <w:r w:rsidRPr="00EB41DE">
              <w:rPr>
                <w:b/>
                <w:bCs/>
                <w:sz w:val="14"/>
                <w:szCs w:val="14"/>
              </w:rPr>
              <w:t>Underskrift närmaste chef/Verksamhetschef</w:t>
            </w:r>
          </w:p>
        </w:tc>
      </w:tr>
    </w:tbl>
    <w:p w:rsidR="00882A74" w:rsidRDefault="00882A74" w:rsidP="004F491C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2A74" w:rsidRDefault="00AA3512" w:rsidP="004F491C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1012825</wp:posOffset>
            </wp:positionV>
            <wp:extent cx="1219200" cy="292100"/>
            <wp:effectExtent l="1905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134" t="9967" r="5742" b="1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765175</wp:posOffset>
            </wp:positionV>
            <wp:extent cx="1092200" cy="685800"/>
            <wp:effectExtent l="19050" t="0" r="0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82A74" w:rsidSect="0084159E">
      <w:footerReference w:type="default" r:id="rId10"/>
      <w:pgSz w:w="11906" w:h="16838"/>
      <w:pgMar w:top="164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28A" w:rsidRDefault="005F528A">
      <w:r>
        <w:separator/>
      </w:r>
    </w:p>
  </w:endnote>
  <w:endnote w:type="continuationSeparator" w:id="0">
    <w:p w:rsidR="005F528A" w:rsidRDefault="005F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D2E" w:rsidRPr="005F2BA7" w:rsidRDefault="00B61D2E">
    <w:pPr>
      <w:pStyle w:val="Sidfot"/>
      <w:rPr>
        <w:rFonts w:ascii="Arial" w:hAnsi="Arial" w:cs="Arial"/>
      </w:rPr>
    </w:pPr>
    <w:r w:rsidRPr="005F2BA7">
      <w:rPr>
        <w:rFonts w:ascii="Arial" w:hAnsi="Arial" w:cs="Aria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28A" w:rsidRDefault="005F528A">
      <w:r>
        <w:separator/>
      </w:r>
    </w:p>
  </w:footnote>
  <w:footnote w:type="continuationSeparator" w:id="0">
    <w:p w:rsidR="005F528A" w:rsidRDefault="005F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251E"/>
    <w:multiLevelType w:val="hybridMultilevel"/>
    <w:tmpl w:val="2CE6DE9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BX3oKNtULvDD1/kyXdeSc7e7Nsw=" w:salt="E3E9hHuLBC65RcEdFhD3Ww=="/>
  <w:defaultTabStop w:val="1304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A3512"/>
    <w:rsid w:val="00081E8D"/>
    <w:rsid w:val="00292775"/>
    <w:rsid w:val="002F1A3F"/>
    <w:rsid w:val="00354142"/>
    <w:rsid w:val="00394BFD"/>
    <w:rsid w:val="003A2AD7"/>
    <w:rsid w:val="0040705B"/>
    <w:rsid w:val="00457149"/>
    <w:rsid w:val="00463B89"/>
    <w:rsid w:val="004D0EB0"/>
    <w:rsid w:val="004F491C"/>
    <w:rsid w:val="00504201"/>
    <w:rsid w:val="00522860"/>
    <w:rsid w:val="005512C3"/>
    <w:rsid w:val="005D0124"/>
    <w:rsid w:val="005F0B42"/>
    <w:rsid w:val="005F2BA7"/>
    <w:rsid w:val="005F528A"/>
    <w:rsid w:val="00610CF7"/>
    <w:rsid w:val="00630E84"/>
    <w:rsid w:val="00766304"/>
    <w:rsid w:val="0077043A"/>
    <w:rsid w:val="007E7417"/>
    <w:rsid w:val="0084159E"/>
    <w:rsid w:val="0085042B"/>
    <w:rsid w:val="008558B8"/>
    <w:rsid w:val="00857F7A"/>
    <w:rsid w:val="00882A74"/>
    <w:rsid w:val="00887188"/>
    <w:rsid w:val="0091656A"/>
    <w:rsid w:val="00916C25"/>
    <w:rsid w:val="00921588"/>
    <w:rsid w:val="00925BDE"/>
    <w:rsid w:val="00931048"/>
    <w:rsid w:val="009676BE"/>
    <w:rsid w:val="009C1B51"/>
    <w:rsid w:val="009D73E7"/>
    <w:rsid w:val="00A06C68"/>
    <w:rsid w:val="00A70FF8"/>
    <w:rsid w:val="00AA3512"/>
    <w:rsid w:val="00B11F36"/>
    <w:rsid w:val="00B31277"/>
    <w:rsid w:val="00B61D2E"/>
    <w:rsid w:val="00B661BF"/>
    <w:rsid w:val="00B72CE8"/>
    <w:rsid w:val="00C06E26"/>
    <w:rsid w:val="00C07913"/>
    <w:rsid w:val="00C17014"/>
    <w:rsid w:val="00C22BF7"/>
    <w:rsid w:val="00C27B44"/>
    <w:rsid w:val="00C93B3D"/>
    <w:rsid w:val="00CB715E"/>
    <w:rsid w:val="00D267E3"/>
    <w:rsid w:val="00D30168"/>
    <w:rsid w:val="00D42513"/>
    <w:rsid w:val="00D66DD3"/>
    <w:rsid w:val="00DC3D15"/>
    <w:rsid w:val="00DE71B1"/>
    <w:rsid w:val="00E426F2"/>
    <w:rsid w:val="00E464A9"/>
    <w:rsid w:val="00E539C4"/>
    <w:rsid w:val="00E5679A"/>
    <w:rsid w:val="00E6648F"/>
    <w:rsid w:val="00EB41DE"/>
    <w:rsid w:val="00ED7DB2"/>
    <w:rsid w:val="00EE32B8"/>
    <w:rsid w:val="00EE5D3E"/>
    <w:rsid w:val="00F22F11"/>
    <w:rsid w:val="00F30191"/>
    <w:rsid w:val="00FB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7913"/>
    <w:rPr>
      <w:sz w:val="24"/>
      <w:szCs w:val="24"/>
    </w:rPr>
  </w:style>
  <w:style w:type="paragraph" w:styleId="Rubrik1">
    <w:name w:val="heading 1"/>
    <w:basedOn w:val="Normal"/>
    <w:next w:val="Normal"/>
    <w:link w:val="Rubrik1Char"/>
    <w:qFormat/>
    <w:rsid w:val="00A70F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A70F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locked/>
    <w:rsid w:val="00B661BF"/>
    <w:rPr>
      <w:rFonts w:ascii="Cambria" w:hAnsi="Cambria" w:cs="Cambria"/>
      <w:b/>
      <w:bCs/>
      <w:kern w:val="32"/>
      <w:sz w:val="32"/>
      <w:szCs w:val="32"/>
    </w:rPr>
  </w:style>
  <w:style w:type="character" w:customStyle="1" w:styleId="Rubrik2Char">
    <w:name w:val="Rubrik 2 Char"/>
    <w:link w:val="Rubrik2"/>
    <w:locked/>
    <w:rsid w:val="00B661BF"/>
    <w:rPr>
      <w:rFonts w:ascii="Cambria" w:hAnsi="Cambria" w:cs="Cambria"/>
      <w:b/>
      <w:bCs/>
      <w:i/>
      <w:iCs/>
      <w:sz w:val="28"/>
      <w:szCs w:val="28"/>
    </w:rPr>
  </w:style>
  <w:style w:type="paragraph" w:styleId="Sidhuvud">
    <w:name w:val="header"/>
    <w:basedOn w:val="Normal"/>
    <w:link w:val="SidhuvudChar"/>
    <w:rsid w:val="00E5679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link w:val="Sidhuvud"/>
    <w:locked/>
    <w:rsid w:val="00B661BF"/>
    <w:rPr>
      <w:sz w:val="24"/>
      <w:szCs w:val="24"/>
    </w:rPr>
  </w:style>
  <w:style w:type="paragraph" w:styleId="Sidfot">
    <w:name w:val="footer"/>
    <w:basedOn w:val="Normal"/>
    <w:link w:val="SidfotChar"/>
    <w:rsid w:val="00E5679A"/>
    <w:pPr>
      <w:tabs>
        <w:tab w:val="center" w:pos="4536"/>
        <w:tab w:val="right" w:pos="9072"/>
      </w:tabs>
    </w:pPr>
  </w:style>
  <w:style w:type="character" w:customStyle="1" w:styleId="SidfotChar">
    <w:name w:val="Sidfot Char"/>
    <w:link w:val="Sidfot"/>
    <w:locked/>
    <w:rsid w:val="00B661BF"/>
    <w:rPr>
      <w:sz w:val="24"/>
      <w:szCs w:val="24"/>
    </w:rPr>
  </w:style>
  <w:style w:type="table" w:styleId="Tabellrutnt">
    <w:name w:val="Table Grid"/>
    <w:basedOn w:val="Normaltabell"/>
    <w:rsid w:val="00841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ntaktinfo">
    <w:name w:val="Kontaktinfo"/>
    <w:basedOn w:val="Normal"/>
    <w:rsid w:val="0084159E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siis12\dhs\Blanketter%20(Sjukhus&#246;vergripande)\Personal\Upps&#228;gningsblankett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Uppsägningsblankett.dot</Template>
  <TotalTime>1</TotalTime>
  <Pages>1</Pages>
  <Words>222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Uppsägningsblankett</vt:lpstr>
    </vt:vector>
  </TitlesOfParts>
  <Company>Danderyds Sjukhus AB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Uppsägningsblankett</dc:title>
  <dc:subject/>
  <dc:creator>piaaagr</dc:creator>
  <cp:keywords/>
  <dc:description>hem-pc raden borttaget 7/6-2011, REV 20120328</dc:description>
  <cp:lastModifiedBy>piamerr</cp:lastModifiedBy>
  <cp:revision>2</cp:revision>
  <cp:lastPrinted>2014-03-10T17:00:00Z</cp:lastPrinted>
  <dcterms:created xsi:type="dcterms:W3CDTF">2014-12-10T06:22:00Z</dcterms:created>
  <dcterms:modified xsi:type="dcterms:W3CDTF">2014-12-10T06:22:00Z</dcterms:modified>
</cp:coreProperties>
</file>