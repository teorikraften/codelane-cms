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712"/>
        <w:gridCol w:w="3408"/>
        <w:gridCol w:w="1617"/>
      </w:tblGrid>
      <w:tr w:rsidR="000678E0">
        <w:tc>
          <w:tcPr>
            <w:tcW w:w="7737" w:type="dxa"/>
            <w:gridSpan w:val="3"/>
          </w:tcPr>
          <w:p w:rsidR="000678E0" w:rsidRPr="006718F7" w:rsidRDefault="000678E0" w:rsidP="000678E0">
            <w:pPr>
              <w:pStyle w:val="Etikett"/>
            </w:pPr>
            <w:r w:rsidRPr="006718F7">
              <w:t>Namn på dokument</w:t>
            </w:r>
          </w:p>
          <w:p w:rsidR="000678E0" w:rsidRPr="00415AB4" w:rsidRDefault="00434E52" w:rsidP="000678E0">
            <w:pPr>
              <w:rPr>
                <w:sz w:val="20"/>
                <w:szCs w:val="20"/>
              </w:rPr>
            </w:pPr>
            <w:r>
              <w:rPr>
                <w:b/>
                <w:szCs w:val="22"/>
              </w:rPr>
              <w:t>Akuta konsulter</w:t>
            </w:r>
            <w:r w:rsidR="005C4AAB">
              <w:rPr>
                <w:b/>
                <w:szCs w:val="22"/>
              </w:rPr>
              <w:t xml:space="preserve"> Medicinkliniken</w:t>
            </w:r>
          </w:p>
        </w:tc>
      </w:tr>
      <w:tr w:rsidR="007402D9">
        <w:tc>
          <w:tcPr>
            <w:tcW w:w="6120" w:type="dxa"/>
            <w:gridSpan w:val="2"/>
          </w:tcPr>
          <w:p w:rsidR="005B3339" w:rsidRDefault="007402D9" w:rsidP="005B3339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D530D0" w:rsidRDefault="000F76F5" w:rsidP="00234DF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Medicinkliniken</w:t>
            </w:r>
          </w:p>
        </w:tc>
        <w:tc>
          <w:tcPr>
            <w:tcW w:w="1617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7402D9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</w:p>
        </w:tc>
      </w:tr>
      <w:tr w:rsidR="006C0123">
        <w:tc>
          <w:tcPr>
            <w:tcW w:w="2712" w:type="dxa"/>
          </w:tcPr>
          <w:p w:rsidR="006C0123" w:rsidRPr="006718F7" w:rsidRDefault="0041789A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5628AF">
              <w:rPr>
                <w:b/>
                <w:sz w:val="20"/>
                <w:szCs w:val="20"/>
              </w:rPr>
              <w:t>201</w:t>
            </w:r>
            <w:r w:rsidR="00176090">
              <w:rPr>
                <w:b/>
                <w:sz w:val="20"/>
                <w:szCs w:val="20"/>
              </w:rPr>
              <w:t>1-02-01</w:t>
            </w:r>
          </w:p>
        </w:tc>
        <w:tc>
          <w:tcPr>
            <w:tcW w:w="5025" w:type="dxa"/>
            <w:gridSpan w:val="2"/>
          </w:tcPr>
          <w:p w:rsidR="006C0123" w:rsidRPr="006718F7" w:rsidRDefault="006C0123" w:rsidP="006718F7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="00447045">
              <w:rPr>
                <w:rStyle w:val="EtikettChar"/>
              </w:rPr>
              <w:t xml:space="preserve"> </w:t>
            </w:r>
            <w:r w:rsidR="00E0428F">
              <w:rPr>
                <w:rStyle w:val="EtikettChar"/>
                <w:sz w:val="20"/>
                <w:szCs w:val="20"/>
              </w:rPr>
              <w:t>Mats Söderhäll</w:t>
            </w:r>
          </w:p>
        </w:tc>
      </w:tr>
      <w:tr w:rsidR="006C0123">
        <w:tc>
          <w:tcPr>
            <w:tcW w:w="2712" w:type="dxa"/>
          </w:tcPr>
          <w:p w:rsidR="006C0123" w:rsidRPr="006718F7" w:rsidRDefault="005B3339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5628AF">
              <w:rPr>
                <w:b/>
                <w:sz w:val="20"/>
                <w:szCs w:val="20"/>
              </w:rPr>
              <w:t>201</w:t>
            </w:r>
            <w:r w:rsidR="00E0428F">
              <w:rPr>
                <w:b/>
                <w:sz w:val="20"/>
                <w:szCs w:val="20"/>
              </w:rPr>
              <w:t>4</w:t>
            </w:r>
            <w:r w:rsidR="008E5701">
              <w:rPr>
                <w:b/>
                <w:sz w:val="20"/>
                <w:szCs w:val="20"/>
              </w:rPr>
              <w:t>-</w:t>
            </w:r>
            <w:r w:rsidR="00E0428F">
              <w:rPr>
                <w:b/>
                <w:sz w:val="20"/>
                <w:szCs w:val="20"/>
              </w:rPr>
              <w:t>03</w:t>
            </w:r>
            <w:r w:rsidR="008E5701">
              <w:rPr>
                <w:b/>
                <w:sz w:val="20"/>
                <w:szCs w:val="20"/>
              </w:rPr>
              <w:t>-0</w:t>
            </w:r>
            <w:r w:rsidR="00E0428F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025" w:type="dxa"/>
            <w:gridSpan w:val="2"/>
          </w:tcPr>
          <w:p w:rsidR="006C0123" w:rsidRPr="005D31DD" w:rsidRDefault="006C0123" w:rsidP="00234DF5">
            <w:pPr>
              <w:rPr>
                <w:sz w:val="20"/>
                <w:szCs w:val="20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315B8E">
              <w:rPr>
                <w:b/>
                <w:sz w:val="20"/>
                <w:szCs w:val="20"/>
              </w:rPr>
              <w:t xml:space="preserve"> </w:t>
            </w:r>
            <w:r w:rsidR="00E0428F">
              <w:rPr>
                <w:sz w:val="20"/>
                <w:szCs w:val="20"/>
              </w:rPr>
              <w:t>Anna von Döbeln</w:t>
            </w:r>
          </w:p>
        </w:tc>
      </w:tr>
    </w:tbl>
    <w:p w:rsidR="0041789A" w:rsidRDefault="0041789A" w:rsidP="00D530D0"/>
    <w:p w:rsidR="006718F7" w:rsidRDefault="006718F7" w:rsidP="00D530D0"/>
    <w:p w:rsidR="00A117EF" w:rsidRPr="004B0123" w:rsidRDefault="005628AF" w:rsidP="00A117EF">
      <w:pPr>
        <w:pStyle w:val="Rubrik1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Handläggning</w:t>
      </w:r>
      <w:r w:rsidR="00A117EF" w:rsidRPr="004B0123">
        <w:rPr>
          <w:rFonts w:ascii="Times New Roman" w:hAnsi="Times New Roman" w:cs="Times New Roman"/>
          <w:kern w:val="0"/>
          <w:sz w:val="24"/>
          <w:szCs w:val="24"/>
        </w:rPr>
        <w:t xml:space="preserve"> av akuta kons</w:t>
      </w:r>
      <w:r w:rsidR="00BC0DBD">
        <w:rPr>
          <w:rFonts w:ascii="Times New Roman" w:hAnsi="Times New Roman" w:cs="Times New Roman"/>
          <w:kern w:val="0"/>
          <w:sz w:val="24"/>
          <w:szCs w:val="24"/>
        </w:rPr>
        <w:t>ulter till</w:t>
      </w:r>
      <w:r w:rsidR="000F76F5">
        <w:rPr>
          <w:rFonts w:ascii="Times New Roman" w:hAnsi="Times New Roman" w:cs="Times New Roman"/>
          <w:kern w:val="0"/>
          <w:sz w:val="24"/>
          <w:szCs w:val="24"/>
        </w:rPr>
        <w:t xml:space="preserve"> Medicin</w:t>
      </w:r>
      <w:r w:rsidR="00A117EF">
        <w:rPr>
          <w:rFonts w:ascii="Times New Roman" w:hAnsi="Times New Roman" w:cs="Times New Roman"/>
          <w:kern w:val="0"/>
          <w:sz w:val="24"/>
          <w:szCs w:val="24"/>
        </w:rPr>
        <w:t>kliniken Danderyds sjukhus</w:t>
      </w:r>
    </w:p>
    <w:p w:rsidR="00A117EF" w:rsidRPr="004B0123" w:rsidRDefault="00A117EF" w:rsidP="00A117EF">
      <w:pPr>
        <w:rPr>
          <w:b/>
          <w:bCs/>
          <w:sz w:val="24"/>
        </w:rPr>
      </w:pPr>
    </w:p>
    <w:p w:rsidR="00A117EF" w:rsidRPr="004B0123" w:rsidRDefault="00A117EF" w:rsidP="00A117EF">
      <w:pPr>
        <w:rPr>
          <w:b/>
          <w:bCs/>
          <w:sz w:val="24"/>
        </w:rPr>
      </w:pPr>
    </w:p>
    <w:p w:rsidR="005628AF" w:rsidRDefault="00A117EF" w:rsidP="005628AF">
      <w:pPr>
        <w:pStyle w:val="Sidfot"/>
        <w:rPr>
          <w:b/>
          <w:sz w:val="24"/>
        </w:rPr>
      </w:pPr>
      <w:r w:rsidRPr="005628AF">
        <w:rPr>
          <w:b/>
          <w:bCs/>
          <w:sz w:val="24"/>
        </w:rPr>
        <w:t>Dagtid</w:t>
      </w:r>
      <w:r w:rsidRPr="005628AF">
        <w:rPr>
          <w:b/>
          <w:sz w:val="24"/>
        </w:rPr>
        <w:t>: M</w:t>
      </w:r>
      <w:r w:rsidR="00FF5D2B">
        <w:rPr>
          <w:b/>
          <w:sz w:val="24"/>
        </w:rPr>
        <w:t>åndag-torsdag</w:t>
      </w:r>
      <w:r w:rsidR="00A12024" w:rsidRPr="005628AF">
        <w:rPr>
          <w:b/>
          <w:sz w:val="24"/>
        </w:rPr>
        <w:t xml:space="preserve"> mellan kl. 8-16.00</w:t>
      </w:r>
      <w:r w:rsidR="00FF5D2B">
        <w:rPr>
          <w:b/>
          <w:sz w:val="24"/>
        </w:rPr>
        <w:t>, fredag mellan kl. 8-15</w:t>
      </w:r>
    </w:p>
    <w:p w:rsidR="000F76F5" w:rsidRPr="000F76F5" w:rsidRDefault="00FF5D2B" w:rsidP="005628AF">
      <w:pPr>
        <w:pStyle w:val="Sidfo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5628AF" w:rsidRPr="000F76F5" w:rsidRDefault="000F76F5" w:rsidP="005628AF">
      <w:pPr>
        <w:pStyle w:val="Sidfot"/>
        <w:rPr>
          <w:b/>
          <w:sz w:val="24"/>
        </w:rPr>
      </w:pPr>
      <w:r>
        <w:rPr>
          <w:b/>
          <w:sz w:val="24"/>
        </w:rPr>
        <w:t xml:space="preserve">Allmänna </w:t>
      </w:r>
      <w:r w:rsidRPr="000F76F5">
        <w:rPr>
          <w:b/>
          <w:sz w:val="24"/>
        </w:rPr>
        <w:t>Internmedicinska konsulter</w:t>
      </w:r>
      <w:r w:rsidR="006F3EDC">
        <w:rPr>
          <w:b/>
          <w:sz w:val="24"/>
        </w:rPr>
        <w:t>/ DS Medicin akut konsult</w:t>
      </w:r>
    </w:p>
    <w:p w:rsidR="00A117EF" w:rsidRPr="00391AFB" w:rsidRDefault="005628AF" w:rsidP="005628AF">
      <w:pPr>
        <w:pStyle w:val="Sidfot"/>
        <w:numPr>
          <w:ilvl w:val="0"/>
          <w:numId w:val="3"/>
        </w:numPr>
        <w:rPr>
          <w:sz w:val="24"/>
        </w:rPr>
      </w:pPr>
      <w:r>
        <w:rPr>
          <w:sz w:val="24"/>
        </w:rPr>
        <w:t>Kontakta</w:t>
      </w:r>
      <w:r w:rsidR="00F65C92" w:rsidRPr="005628AF">
        <w:rPr>
          <w:sz w:val="24"/>
        </w:rPr>
        <w:t xml:space="preserve"> </w:t>
      </w:r>
      <w:r w:rsidR="000F76F5">
        <w:rPr>
          <w:sz w:val="24"/>
        </w:rPr>
        <w:t>internmedicin</w:t>
      </w:r>
      <w:r w:rsidRPr="005628AF">
        <w:rPr>
          <w:sz w:val="24"/>
        </w:rPr>
        <w:t>konsulten</w:t>
      </w:r>
      <w:r>
        <w:rPr>
          <w:sz w:val="24"/>
        </w:rPr>
        <w:t xml:space="preserve"> </w:t>
      </w:r>
      <w:r w:rsidRPr="005628AF">
        <w:rPr>
          <w:sz w:val="24"/>
        </w:rPr>
        <w:t>på</w:t>
      </w:r>
      <w:r w:rsidR="00A117EF" w:rsidRPr="005628AF">
        <w:rPr>
          <w:sz w:val="24"/>
        </w:rPr>
        <w:t xml:space="preserve"> </w:t>
      </w:r>
      <w:proofErr w:type="spellStart"/>
      <w:r w:rsidR="00BB1E21">
        <w:rPr>
          <w:sz w:val="24"/>
        </w:rPr>
        <w:t>sökare</w:t>
      </w:r>
      <w:proofErr w:type="spellEnd"/>
      <w:r w:rsidR="00BB1E21">
        <w:rPr>
          <w:sz w:val="24"/>
        </w:rPr>
        <w:t xml:space="preserve"> 660</w:t>
      </w:r>
    </w:p>
    <w:p w:rsidR="00A60CEA" w:rsidRDefault="00391AFB" w:rsidP="00A117EF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 w:rsidRPr="00391AFB">
        <w:rPr>
          <w:sz w:val="24"/>
        </w:rPr>
        <w:t>Remissen skrivs</w:t>
      </w:r>
      <w:r w:rsidR="00A60CEA">
        <w:rPr>
          <w:sz w:val="24"/>
        </w:rPr>
        <w:t xml:space="preserve"> i TakeCare</w:t>
      </w:r>
      <w:r w:rsidR="00867373">
        <w:rPr>
          <w:sz w:val="24"/>
        </w:rPr>
        <w:t xml:space="preserve"> </w:t>
      </w:r>
      <w:r w:rsidR="000451E4">
        <w:rPr>
          <w:sz w:val="24"/>
        </w:rPr>
        <w:t>(nytt konsultationsärende) bocka</w:t>
      </w:r>
      <w:r w:rsidR="00867373">
        <w:rPr>
          <w:sz w:val="24"/>
        </w:rPr>
        <w:t xml:space="preserve"> för rutan akut</w:t>
      </w:r>
      <w:r w:rsidR="007C4B4C">
        <w:rPr>
          <w:sz w:val="24"/>
        </w:rPr>
        <w:t>, inneliggande</w:t>
      </w:r>
      <w:r w:rsidRPr="00391AFB">
        <w:rPr>
          <w:sz w:val="24"/>
        </w:rPr>
        <w:t xml:space="preserve"> </w:t>
      </w:r>
      <w:r w:rsidR="00BC0DBD">
        <w:rPr>
          <w:sz w:val="24"/>
        </w:rPr>
        <w:t xml:space="preserve">och </w:t>
      </w:r>
      <w:r w:rsidR="00A60CEA">
        <w:rPr>
          <w:sz w:val="24"/>
        </w:rPr>
        <w:t xml:space="preserve">skicka remissen </w:t>
      </w:r>
      <w:r w:rsidR="000451E4">
        <w:rPr>
          <w:sz w:val="24"/>
        </w:rPr>
        <w:t xml:space="preserve">elektroniskt </w:t>
      </w:r>
      <w:r w:rsidR="000451E4" w:rsidRPr="00391AFB">
        <w:rPr>
          <w:sz w:val="24"/>
        </w:rPr>
        <w:t>till</w:t>
      </w:r>
      <w:r w:rsidR="006F3EDC">
        <w:rPr>
          <w:sz w:val="24"/>
        </w:rPr>
        <w:t xml:space="preserve"> DS Medicin akut konsult</w:t>
      </w:r>
      <w:r w:rsidRPr="00391AFB">
        <w:rPr>
          <w:sz w:val="24"/>
        </w:rPr>
        <w:t>.</w:t>
      </w:r>
    </w:p>
    <w:p w:rsidR="00391AFB" w:rsidRPr="00391AFB" w:rsidRDefault="00391AFB" w:rsidP="00A117EF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 w:rsidRPr="00391AFB">
        <w:rPr>
          <w:sz w:val="24"/>
        </w:rPr>
        <w:t xml:space="preserve">Meddela alltid patientens personnummer till </w:t>
      </w:r>
      <w:r>
        <w:rPr>
          <w:sz w:val="24"/>
        </w:rPr>
        <w:t>konsultläkaren</w:t>
      </w:r>
    </w:p>
    <w:p w:rsidR="00391AFB" w:rsidRDefault="000F76F5" w:rsidP="00391AFB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>
        <w:rPr>
          <w:sz w:val="24"/>
        </w:rPr>
        <w:t>Medicinklinikens</w:t>
      </w:r>
      <w:r w:rsidR="00391AFB" w:rsidRPr="00391AFB">
        <w:rPr>
          <w:sz w:val="24"/>
        </w:rPr>
        <w:t xml:space="preserve"> konsultläkare svara</w:t>
      </w:r>
      <w:r w:rsidR="00391AFB">
        <w:rPr>
          <w:sz w:val="24"/>
        </w:rPr>
        <w:t>r</w:t>
      </w:r>
      <w:r w:rsidR="00391AFB" w:rsidRPr="00391AFB">
        <w:rPr>
          <w:sz w:val="24"/>
        </w:rPr>
        <w:t xml:space="preserve"> elektroniskt på remissen</w:t>
      </w:r>
      <w:r w:rsidR="00A12024">
        <w:rPr>
          <w:sz w:val="24"/>
        </w:rPr>
        <w:t>.</w:t>
      </w:r>
    </w:p>
    <w:p w:rsidR="00126C8F" w:rsidRDefault="00126C8F" w:rsidP="00126C8F">
      <w:pPr>
        <w:pStyle w:val="Sidfot"/>
        <w:widowControl w:val="0"/>
        <w:tabs>
          <w:tab w:val="clear" w:pos="4536"/>
          <w:tab w:val="clear" w:pos="9072"/>
        </w:tabs>
        <w:ind w:left="360"/>
        <w:rPr>
          <w:sz w:val="24"/>
        </w:rPr>
      </w:pPr>
    </w:p>
    <w:p w:rsidR="000F76F5" w:rsidRDefault="000F76F5" w:rsidP="000F76F5">
      <w:pPr>
        <w:pStyle w:val="Sidfot"/>
        <w:widowControl w:val="0"/>
        <w:tabs>
          <w:tab w:val="clear" w:pos="4536"/>
          <w:tab w:val="clear" w:pos="9072"/>
        </w:tabs>
        <w:rPr>
          <w:sz w:val="24"/>
        </w:rPr>
      </w:pPr>
    </w:p>
    <w:p w:rsidR="000F76F5" w:rsidRPr="000F76F5" w:rsidRDefault="000F76F5" w:rsidP="000F76F5">
      <w:pPr>
        <w:pStyle w:val="Sidfot"/>
        <w:widowControl w:val="0"/>
        <w:tabs>
          <w:tab w:val="clear" w:pos="4536"/>
          <w:tab w:val="clear" w:pos="9072"/>
        </w:tabs>
        <w:rPr>
          <w:b/>
          <w:sz w:val="24"/>
        </w:rPr>
      </w:pPr>
      <w:r w:rsidRPr="000F76F5">
        <w:rPr>
          <w:b/>
          <w:sz w:val="24"/>
        </w:rPr>
        <w:t>Konsulter till endokrinmottagningen, gastromottagningen,</w:t>
      </w:r>
      <w:r>
        <w:rPr>
          <w:b/>
          <w:sz w:val="24"/>
        </w:rPr>
        <w:t xml:space="preserve"> lungmottagningen</w:t>
      </w:r>
      <w:r w:rsidRPr="000F76F5">
        <w:rPr>
          <w:b/>
          <w:sz w:val="24"/>
        </w:rPr>
        <w:t xml:space="preserve"> neurologmottagningen</w:t>
      </w:r>
      <w:r w:rsidR="00EC50AF">
        <w:rPr>
          <w:b/>
          <w:sz w:val="24"/>
        </w:rPr>
        <w:t xml:space="preserve"> och </w:t>
      </w:r>
      <w:proofErr w:type="spellStart"/>
      <w:r w:rsidR="00EC50AF">
        <w:rPr>
          <w:b/>
          <w:sz w:val="24"/>
        </w:rPr>
        <w:t>strokemottagningen</w:t>
      </w:r>
      <w:proofErr w:type="spellEnd"/>
    </w:p>
    <w:p w:rsidR="000F76F5" w:rsidRPr="00391AFB" w:rsidRDefault="000F76F5" w:rsidP="000F76F5">
      <w:pPr>
        <w:pStyle w:val="Sidfot"/>
        <w:numPr>
          <w:ilvl w:val="0"/>
          <w:numId w:val="3"/>
        </w:numPr>
        <w:rPr>
          <w:sz w:val="24"/>
        </w:rPr>
      </w:pPr>
      <w:r>
        <w:rPr>
          <w:sz w:val="24"/>
        </w:rPr>
        <w:t>Kontakta</w:t>
      </w:r>
      <w:r w:rsidRPr="005628AF">
        <w:rPr>
          <w:sz w:val="24"/>
        </w:rPr>
        <w:t xml:space="preserve"> </w:t>
      </w:r>
      <w:r>
        <w:rPr>
          <w:sz w:val="24"/>
        </w:rPr>
        <w:t xml:space="preserve">respektive </w:t>
      </w:r>
      <w:r w:rsidR="00BC0A46">
        <w:rPr>
          <w:sz w:val="24"/>
        </w:rPr>
        <w:t>konsult</w:t>
      </w:r>
      <w:r>
        <w:rPr>
          <w:sz w:val="24"/>
        </w:rPr>
        <w:t xml:space="preserve"> </w:t>
      </w:r>
      <w:r w:rsidRPr="005628AF">
        <w:rPr>
          <w:sz w:val="24"/>
        </w:rPr>
        <w:t xml:space="preserve">på </w:t>
      </w:r>
      <w:r>
        <w:rPr>
          <w:sz w:val="24"/>
        </w:rPr>
        <w:t>telefon</w:t>
      </w:r>
      <w:r w:rsidR="006F3EDC">
        <w:rPr>
          <w:sz w:val="24"/>
        </w:rPr>
        <w:t>/</w:t>
      </w:r>
      <w:proofErr w:type="spellStart"/>
      <w:r w:rsidR="006F3EDC">
        <w:rPr>
          <w:sz w:val="24"/>
        </w:rPr>
        <w:t>sökare</w:t>
      </w:r>
      <w:proofErr w:type="spellEnd"/>
      <w:r>
        <w:rPr>
          <w:sz w:val="24"/>
        </w:rPr>
        <w:t xml:space="preserve"> </w:t>
      </w:r>
    </w:p>
    <w:p w:rsidR="000F76F5" w:rsidRDefault="000F76F5" w:rsidP="000F76F5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 w:rsidRPr="00391AFB">
        <w:rPr>
          <w:sz w:val="24"/>
        </w:rPr>
        <w:t>Remissen skrivs</w:t>
      </w:r>
      <w:r>
        <w:rPr>
          <w:sz w:val="24"/>
        </w:rPr>
        <w:t xml:space="preserve"> i TakeCare (nytt konsultationsärende) bocka för rutan akut, inneliggande</w:t>
      </w:r>
      <w:r w:rsidRPr="00391AFB">
        <w:rPr>
          <w:sz w:val="24"/>
        </w:rPr>
        <w:t xml:space="preserve"> </w:t>
      </w:r>
      <w:r>
        <w:rPr>
          <w:sz w:val="24"/>
        </w:rPr>
        <w:t xml:space="preserve">och skicka remissen elektroniskt </w:t>
      </w:r>
      <w:r w:rsidRPr="00391AFB">
        <w:rPr>
          <w:sz w:val="24"/>
        </w:rPr>
        <w:t>till</w:t>
      </w:r>
      <w:r w:rsidR="008B1B6A">
        <w:rPr>
          <w:sz w:val="24"/>
        </w:rPr>
        <w:t xml:space="preserve"> respektive mottagning</w:t>
      </w:r>
    </w:p>
    <w:p w:rsidR="000F76F5" w:rsidRPr="00391AFB" w:rsidRDefault="000F76F5" w:rsidP="000F76F5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 w:rsidRPr="00391AFB">
        <w:rPr>
          <w:sz w:val="24"/>
        </w:rPr>
        <w:t xml:space="preserve">Meddela alltid patientens personnummer till </w:t>
      </w:r>
      <w:r>
        <w:rPr>
          <w:sz w:val="24"/>
        </w:rPr>
        <w:t>konsultläkaren</w:t>
      </w:r>
    </w:p>
    <w:p w:rsidR="000F76F5" w:rsidRDefault="000F76F5" w:rsidP="000F76F5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>
        <w:rPr>
          <w:sz w:val="24"/>
        </w:rPr>
        <w:t>Medicinklinikens</w:t>
      </w:r>
      <w:r w:rsidRPr="00391AFB">
        <w:rPr>
          <w:sz w:val="24"/>
        </w:rPr>
        <w:t xml:space="preserve"> konsultläkare svara</w:t>
      </w:r>
      <w:r>
        <w:rPr>
          <w:sz w:val="24"/>
        </w:rPr>
        <w:t>r</w:t>
      </w:r>
      <w:r w:rsidRPr="00391AFB">
        <w:rPr>
          <w:sz w:val="24"/>
        </w:rPr>
        <w:t xml:space="preserve"> elektroniskt på remissen</w:t>
      </w:r>
      <w:r>
        <w:rPr>
          <w:sz w:val="24"/>
        </w:rPr>
        <w:t>.</w:t>
      </w:r>
    </w:p>
    <w:p w:rsidR="00BC0DBD" w:rsidRPr="00391AFB" w:rsidRDefault="00BC0DBD" w:rsidP="000F76F5">
      <w:pPr>
        <w:pStyle w:val="Sidfot"/>
        <w:widowControl w:val="0"/>
        <w:tabs>
          <w:tab w:val="clear" w:pos="4536"/>
          <w:tab w:val="clear" w:pos="9072"/>
        </w:tabs>
        <w:ind w:left="360"/>
        <w:rPr>
          <w:sz w:val="24"/>
        </w:rPr>
      </w:pPr>
    </w:p>
    <w:p w:rsidR="00391AFB" w:rsidRPr="00391AFB" w:rsidRDefault="00391AFB" w:rsidP="00391AFB">
      <w:pPr>
        <w:pStyle w:val="Sidfot"/>
        <w:widowControl w:val="0"/>
        <w:tabs>
          <w:tab w:val="clear" w:pos="4536"/>
          <w:tab w:val="clear" w:pos="9072"/>
        </w:tabs>
        <w:ind w:left="360"/>
        <w:rPr>
          <w:sz w:val="24"/>
        </w:rPr>
      </w:pPr>
    </w:p>
    <w:p w:rsidR="00A117EF" w:rsidRDefault="00A117EF" w:rsidP="00A117EF">
      <w:pPr>
        <w:pStyle w:val="Sidfot"/>
        <w:widowControl w:val="0"/>
        <w:tabs>
          <w:tab w:val="clear" w:pos="4536"/>
          <w:tab w:val="clear" w:pos="9072"/>
        </w:tabs>
        <w:rPr>
          <w:sz w:val="24"/>
        </w:rPr>
      </w:pPr>
    </w:p>
    <w:p w:rsidR="00A117EF" w:rsidRDefault="00A117EF" w:rsidP="00A117EF">
      <w:pPr>
        <w:pStyle w:val="Sidfot"/>
        <w:rPr>
          <w:b/>
          <w:bCs/>
          <w:sz w:val="24"/>
        </w:rPr>
      </w:pPr>
      <w:r w:rsidRPr="004B0123">
        <w:rPr>
          <w:b/>
          <w:bCs/>
          <w:sz w:val="24"/>
        </w:rPr>
        <w:t>Kvällar/nätter/helger:</w:t>
      </w:r>
    </w:p>
    <w:p w:rsidR="00CD3CAE" w:rsidRDefault="00CD3CAE" w:rsidP="00A117EF">
      <w:pPr>
        <w:pStyle w:val="Sidfot"/>
        <w:rPr>
          <w:b/>
          <w:bCs/>
          <w:sz w:val="24"/>
        </w:rPr>
      </w:pPr>
    </w:p>
    <w:p w:rsidR="00CD3CAE" w:rsidRDefault="00CD3CAE" w:rsidP="00CD3CAE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>
        <w:rPr>
          <w:sz w:val="24"/>
        </w:rPr>
        <w:t xml:space="preserve">Kontakta </w:t>
      </w:r>
      <w:r w:rsidR="000F76F5">
        <w:rPr>
          <w:sz w:val="24"/>
        </w:rPr>
        <w:t xml:space="preserve">medicinjouren på </w:t>
      </w:r>
      <w:proofErr w:type="spellStart"/>
      <w:r w:rsidR="000F76F5">
        <w:rPr>
          <w:sz w:val="24"/>
        </w:rPr>
        <w:t>sökare</w:t>
      </w:r>
      <w:proofErr w:type="spellEnd"/>
      <w:r w:rsidR="000F76F5">
        <w:rPr>
          <w:sz w:val="24"/>
        </w:rPr>
        <w:t xml:space="preserve"> 660</w:t>
      </w:r>
    </w:p>
    <w:p w:rsidR="00F65C92" w:rsidRPr="00391AFB" w:rsidRDefault="00F65C92" w:rsidP="00F65C92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 w:rsidRPr="00391AFB">
        <w:rPr>
          <w:sz w:val="24"/>
        </w:rPr>
        <w:t>Remissen skrivs</w:t>
      </w:r>
      <w:r>
        <w:rPr>
          <w:sz w:val="24"/>
        </w:rPr>
        <w:t xml:space="preserve"> i TakeCare (nytt konsultationsärende) bocka för rutan akut</w:t>
      </w:r>
      <w:r w:rsidR="007C4B4C">
        <w:rPr>
          <w:sz w:val="24"/>
        </w:rPr>
        <w:t>, inneliggande</w:t>
      </w:r>
      <w:r w:rsidRPr="00391AFB">
        <w:rPr>
          <w:sz w:val="24"/>
        </w:rPr>
        <w:t xml:space="preserve"> </w:t>
      </w:r>
      <w:r>
        <w:rPr>
          <w:sz w:val="24"/>
        </w:rPr>
        <w:t xml:space="preserve">och skicka remissen elektroniskt </w:t>
      </w:r>
      <w:r w:rsidR="000F76F5">
        <w:rPr>
          <w:sz w:val="24"/>
        </w:rPr>
        <w:t>till</w:t>
      </w:r>
      <w:r w:rsidR="0025004A">
        <w:rPr>
          <w:sz w:val="24"/>
        </w:rPr>
        <w:t xml:space="preserve"> DS Medicin akut konsult</w:t>
      </w:r>
    </w:p>
    <w:p w:rsidR="00CD3CAE" w:rsidRPr="00391AFB" w:rsidRDefault="000F76F5" w:rsidP="00CD3CAE">
      <w:pPr>
        <w:pStyle w:val="Sidfot"/>
        <w:widowControl w:val="0"/>
        <w:numPr>
          <w:ilvl w:val="0"/>
          <w:numId w:val="3"/>
        </w:numPr>
        <w:tabs>
          <w:tab w:val="clear" w:pos="4536"/>
          <w:tab w:val="clear" w:pos="9072"/>
        </w:tabs>
        <w:rPr>
          <w:sz w:val="24"/>
        </w:rPr>
      </w:pPr>
      <w:r>
        <w:rPr>
          <w:sz w:val="24"/>
        </w:rPr>
        <w:t>Medicinjouren</w:t>
      </w:r>
      <w:r w:rsidR="00CD3CAE" w:rsidRPr="00391AFB">
        <w:rPr>
          <w:sz w:val="24"/>
        </w:rPr>
        <w:t xml:space="preserve"> svara</w:t>
      </w:r>
      <w:r w:rsidR="00CD3CAE">
        <w:rPr>
          <w:sz w:val="24"/>
        </w:rPr>
        <w:t>r</w:t>
      </w:r>
      <w:r w:rsidR="00CD3CAE" w:rsidRPr="00391AFB">
        <w:rPr>
          <w:sz w:val="24"/>
        </w:rPr>
        <w:t xml:space="preserve"> elektroniskt på remissen</w:t>
      </w:r>
    </w:p>
    <w:p w:rsidR="00391AFB" w:rsidRDefault="00391AFB" w:rsidP="00391AFB">
      <w:pPr>
        <w:pStyle w:val="Sidfot"/>
        <w:rPr>
          <w:b/>
          <w:bCs/>
          <w:sz w:val="24"/>
        </w:rPr>
      </w:pPr>
    </w:p>
    <w:p w:rsidR="00391AFB" w:rsidRDefault="00391AFB" w:rsidP="00391AFB">
      <w:pPr>
        <w:pStyle w:val="Sidfot"/>
        <w:rPr>
          <w:b/>
          <w:bCs/>
          <w:sz w:val="24"/>
        </w:rPr>
      </w:pPr>
    </w:p>
    <w:p w:rsidR="00391AFB" w:rsidRPr="00CD3CAE" w:rsidRDefault="00391AFB" w:rsidP="00391AFB">
      <w:pPr>
        <w:pStyle w:val="Sidfot"/>
        <w:rPr>
          <w:bCs/>
          <w:sz w:val="24"/>
        </w:rPr>
      </w:pPr>
      <w:r w:rsidRPr="00CD3CAE">
        <w:rPr>
          <w:bCs/>
          <w:sz w:val="24"/>
        </w:rPr>
        <w:t>Interna konsulter</w:t>
      </w:r>
      <w:r w:rsidR="007E1729">
        <w:rPr>
          <w:bCs/>
          <w:sz w:val="24"/>
        </w:rPr>
        <w:t xml:space="preserve"> inneliggande patienter</w:t>
      </w:r>
      <w:r w:rsidRPr="00CD3CAE">
        <w:rPr>
          <w:bCs/>
          <w:sz w:val="24"/>
        </w:rPr>
        <w:t xml:space="preserve"> som ej kräver omedelbar åtg</w:t>
      </w:r>
      <w:r w:rsidR="00BC0DBD">
        <w:rPr>
          <w:bCs/>
          <w:sz w:val="24"/>
        </w:rPr>
        <w:t>ärd (konsult önskas under</w:t>
      </w:r>
      <w:r w:rsidR="00266548">
        <w:rPr>
          <w:bCs/>
          <w:sz w:val="24"/>
        </w:rPr>
        <w:t xml:space="preserve"> dagen/</w:t>
      </w:r>
      <w:r w:rsidRPr="00CD3CAE">
        <w:rPr>
          <w:bCs/>
          <w:sz w:val="24"/>
        </w:rPr>
        <w:t>närmaste dagarna):</w:t>
      </w:r>
    </w:p>
    <w:p w:rsidR="00391AFB" w:rsidRPr="00CD3CAE" w:rsidRDefault="00CD3CAE" w:rsidP="00266548">
      <w:pPr>
        <w:pStyle w:val="Sidfot"/>
        <w:numPr>
          <w:ilvl w:val="0"/>
          <w:numId w:val="3"/>
        </w:numPr>
        <w:rPr>
          <w:bCs/>
          <w:sz w:val="24"/>
        </w:rPr>
      </w:pPr>
      <w:r w:rsidRPr="00CD3CAE">
        <w:rPr>
          <w:bCs/>
          <w:sz w:val="24"/>
        </w:rPr>
        <w:t>Remiss skickas elektro</w:t>
      </w:r>
      <w:r w:rsidR="000F76F5">
        <w:rPr>
          <w:bCs/>
          <w:sz w:val="24"/>
        </w:rPr>
        <w:t>niskt i TakeCare till respektive mottagning</w:t>
      </w:r>
      <w:r w:rsidR="00B47529">
        <w:rPr>
          <w:bCs/>
          <w:sz w:val="24"/>
        </w:rPr>
        <w:t>, märk inneliggande</w:t>
      </w:r>
      <w:r w:rsidR="00266548">
        <w:rPr>
          <w:bCs/>
          <w:sz w:val="24"/>
        </w:rPr>
        <w:t xml:space="preserve"> </w:t>
      </w:r>
    </w:p>
    <w:p w:rsidR="00391AFB" w:rsidRPr="004B0123" w:rsidRDefault="00391AFB" w:rsidP="00391AFB">
      <w:pPr>
        <w:pStyle w:val="Sidfot"/>
        <w:rPr>
          <w:b/>
          <w:bCs/>
          <w:sz w:val="24"/>
        </w:rPr>
      </w:pPr>
    </w:p>
    <w:p w:rsidR="00A117EF" w:rsidRPr="004B0123" w:rsidRDefault="00A117EF" w:rsidP="00A117EF">
      <w:pPr>
        <w:pStyle w:val="Sidfot"/>
        <w:widowControl w:val="0"/>
        <w:tabs>
          <w:tab w:val="clear" w:pos="4536"/>
          <w:tab w:val="clear" w:pos="9072"/>
        </w:tabs>
        <w:rPr>
          <w:sz w:val="24"/>
        </w:rPr>
      </w:pPr>
    </w:p>
    <w:p w:rsidR="00444D6F" w:rsidRPr="00444D6F" w:rsidRDefault="00444D6F" w:rsidP="00444D6F">
      <w:pPr>
        <w:pStyle w:val="Dokumenttitel"/>
      </w:pPr>
    </w:p>
    <w:sectPr w:rsidR="00444D6F" w:rsidRPr="00444D6F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473" w:rsidRDefault="00FE2473" w:rsidP="006110E2">
      <w:pPr>
        <w:pStyle w:val="Tabellrutnt"/>
      </w:pPr>
      <w:r>
        <w:separator/>
      </w:r>
    </w:p>
  </w:endnote>
  <w:endnote w:type="continuationSeparator" w:id="0">
    <w:p w:rsidR="00FE2473" w:rsidRDefault="00FE2473" w:rsidP="006110E2">
      <w:pPr>
        <w:pStyle w:val="Tabellrutn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473" w:rsidRDefault="00FE2473" w:rsidP="006110E2">
      <w:pPr>
        <w:pStyle w:val="Tabellrutnt"/>
      </w:pPr>
      <w:r>
        <w:separator/>
      </w:r>
    </w:p>
  </w:footnote>
  <w:footnote w:type="continuationSeparator" w:id="0">
    <w:p w:rsidR="00FE2473" w:rsidRDefault="00FE2473" w:rsidP="006110E2">
      <w:pPr>
        <w:pStyle w:val="Tabellrutn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444D6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5D31DD">
      <w:rPr>
        <w:noProof/>
        <w:sz w:val="16"/>
        <w:szCs w:val="16"/>
      </w:rPr>
      <w:t>Akuta konsulter Medicinkliniken.doc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 w:rsidR="005C2B39"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 w:rsidR="005C2B39">
      <w:rPr>
        <w:rStyle w:val="Sidnummer"/>
      </w:rPr>
      <w:fldChar w:fldCharType="separate"/>
    </w:r>
    <w:r>
      <w:rPr>
        <w:rStyle w:val="Sidnummer"/>
        <w:noProof/>
      </w:rPr>
      <w:t>2</w:t>
    </w:r>
    <w:r w:rsidR="005C2B39">
      <w:rPr>
        <w:rStyle w:val="Sidnummer"/>
      </w:rPr>
      <w:fldChar w:fldCharType="end"/>
    </w:r>
    <w:r w:rsidR="005C2B39">
      <w:rPr>
        <w:rStyle w:val="Sidnummer"/>
      </w:rPr>
      <w:t xml:space="preserve"> (</w:t>
    </w:r>
    <w:r w:rsidR="005C2B39"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 w:rsidR="005C2B39">
      <w:rPr>
        <w:rStyle w:val="Sidnummer"/>
      </w:rPr>
      <w:fldChar w:fldCharType="separate"/>
    </w:r>
    <w:r w:rsidR="005D31DD">
      <w:rPr>
        <w:rStyle w:val="Sidnummer"/>
        <w:noProof/>
      </w:rPr>
      <w:t>1</w:t>
    </w:r>
    <w:r w:rsidR="005C2B39"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5C2B39">
    <w:pPr>
      <w:pStyle w:val="Sidhuvud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45pt;margin-top:11.6pt;width:128.95pt;height:67.4pt;z-index:-251658752">
          <v:imagedata r:id="rId1" o:title="logoDS_graskal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3FE9"/>
    <w:multiLevelType w:val="hybridMultilevel"/>
    <w:tmpl w:val="C0D672E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09039AC"/>
    <w:multiLevelType w:val="hybridMultilevel"/>
    <w:tmpl w:val="52E451CE"/>
    <w:lvl w:ilvl="0" w:tplc="041D0001">
      <w:start w:val="1"/>
      <w:numFmt w:val="bullet"/>
      <w:lvlText w:val=""/>
      <w:lvlJc w:val="left"/>
      <w:pPr>
        <w:tabs>
          <w:tab w:val="num" w:pos="772"/>
        </w:tabs>
        <w:ind w:left="7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92"/>
        </w:tabs>
        <w:ind w:left="14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52"/>
        </w:tabs>
        <w:ind w:left="36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72"/>
        </w:tabs>
        <w:ind w:left="43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92"/>
        </w:tabs>
        <w:ind w:left="50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12"/>
        </w:tabs>
        <w:ind w:left="58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32"/>
        </w:tabs>
        <w:ind w:left="6532" w:hanging="360"/>
      </w:pPr>
      <w:rPr>
        <w:rFonts w:ascii="Wingdings" w:hAnsi="Wingdings" w:hint="default"/>
      </w:rPr>
    </w:lvl>
  </w:abstractNum>
  <w:abstractNum w:abstractNumId="3">
    <w:nsid w:val="6B033013"/>
    <w:multiLevelType w:val="hybridMultilevel"/>
    <w:tmpl w:val="FBDA97AE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stylePaneFormatFilter w:val="3F01"/>
  <w:doNotTrackMoves/>
  <w:defaultTabStop w:val="1304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1AFB"/>
    <w:rsid w:val="00003F47"/>
    <w:rsid w:val="000451E4"/>
    <w:rsid w:val="0005177D"/>
    <w:rsid w:val="0005718B"/>
    <w:rsid w:val="000678E0"/>
    <w:rsid w:val="000F76F5"/>
    <w:rsid w:val="00126C8F"/>
    <w:rsid w:val="00172C6F"/>
    <w:rsid w:val="00174E38"/>
    <w:rsid w:val="00176090"/>
    <w:rsid w:val="00195111"/>
    <w:rsid w:val="001D5C1B"/>
    <w:rsid w:val="001E1164"/>
    <w:rsid w:val="001F40DC"/>
    <w:rsid w:val="00220387"/>
    <w:rsid w:val="00233D94"/>
    <w:rsid w:val="00234DF5"/>
    <w:rsid w:val="0025004A"/>
    <w:rsid w:val="00255BD3"/>
    <w:rsid w:val="00266548"/>
    <w:rsid w:val="0029548D"/>
    <w:rsid w:val="002F110A"/>
    <w:rsid w:val="00315B8E"/>
    <w:rsid w:val="003477B8"/>
    <w:rsid w:val="00371B17"/>
    <w:rsid w:val="00391AFB"/>
    <w:rsid w:val="003D5051"/>
    <w:rsid w:val="003D6625"/>
    <w:rsid w:val="00415AB4"/>
    <w:rsid w:val="0041789A"/>
    <w:rsid w:val="00421013"/>
    <w:rsid w:val="0043494D"/>
    <w:rsid w:val="00434E52"/>
    <w:rsid w:val="00441975"/>
    <w:rsid w:val="00444D6F"/>
    <w:rsid w:val="00447045"/>
    <w:rsid w:val="004763DB"/>
    <w:rsid w:val="00495C04"/>
    <w:rsid w:val="004E779D"/>
    <w:rsid w:val="00504CDC"/>
    <w:rsid w:val="0052524C"/>
    <w:rsid w:val="005252FE"/>
    <w:rsid w:val="005628AF"/>
    <w:rsid w:val="005816A8"/>
    <w:rsid w:val="005962B5"/>
    <w:rsid w:val="005B3339"/>
    <w:rsid w:val="005C2B39"/>
    <w:rsid w:val="005C4AAB"/>
    <w:rsid w:val="005D31DD"/>
    <w:rsid w:val="005E11D4"/>
    <w:rsid w:val="005F2694"/>
    <w:rsid w:val="00606422"/>
    <w:rsid w:val="006110E2"/>
    <w:rsid w:val="006208E3"/>
    <w:rsid w:val="006718F7"/>
    <w:rsid w:val="00691FBE"/>
    <w:rsid w:val="006A6641"/>
    <w:rsid w:val="006C0123"/>
    <w:rsid w:val="006C520E"/>
    <w:rsid w:val="006E3336"/>
    <w:rsid w:val="006F3EDC"/>
    <w:rsid w:val="007075F8"/>
    <w:rsid w:val="007402D9"/>
    <w:rsid w:val="00765C44"/>
    <w:rsid w:val="007C4B4C"/>
    <w:rsid w:val="007C69FE"/>
    <w:rsid w:val="007E1729"/>
    <w:rsid w:val="007E40AF"/>
    <w:rsid w:val="007F3262"/>
    <w:rsid w:val="00814AA6"/>
    <w:rsid w:val="00816CA0"/>
    <w:rsid w:val="00846669"/>
    <w:rsid w:val="00867373"/>
    <w:rsid w:val="00876367"/>
    <w:rsid w:val="008B1B6A"/>
    <w:rsid w:val="008E5701"/>
    <w:rsid w:val="008E5CF5"/>
    <w:rsid w:val="00944B25"/>
    <w:rsid w:val="009F01F4"/>
    <w:rsid w:val="00A0638C"/>
    <w:rsid w:val="00A117EF"/>
    <w:rsid w:val="00A12024"/>
    <w:rsid w:val="00A33204"/>
    <w:rsid w:val="00A60CEA"/>
    <w:rsid w:val="00A66131"/>
    <w:rsid w:val="00A93A11"/>
    <w:rsid w:val="00B0419D"/>
    <w:rsid w:val="00B47529"/>
    <w:rsid w:val="00B64ACE"/>
    <w:rsid w:val="00B71648"/>
    <w:rsid w:val="00B83229"/>
    <w:rsid w:val="00BB1E21"/>
    <w:rsid w:val="00BC0A46"/>
    <w:rsid w:val="00BC0DBD"/>
    <w:rsid w:val="00BD31F5"/>
    <w:rsid w:val="00BF5978"/>
    <w:rsid w:val="00C0638E"/>
    <w:rsid w:val="00C22EF2"/>
    <w:rsid w:val="00C42879"/>
    <w:rsid w:val="00C56BED"/>
    <w:rsid w:val="00CC40C6"/>
    <w:rsid w:val="00CD3CAE"/>
    <w:rsid w:val="00CD5628"/>
    <w:rsid w:val="00CE5912"/>
    <w:rsid w:val="00D133C0"/>
    <w:rsid w:val="00D13D86"/>
    <w:rsid w:val="00D530D0"/>
    <w:rsid w:val="00D8595C"/>
    <w:rsid w:val="00DA4A36"/>
    <w:rsid w:val="00DC16CD"/>
    <w:rsid w:val="00DF73E9"/>
    <w:rsid w:val="00E0428F"/>
    <w:rsid w:val="00E40E93"/>
    <w:rsid w:val="00E86892"/>
    <w:rsid w:val="00EA3668"/>
    <w:rsid w:val="00EC50A4"/>
    <w:rsid w:val="00EC50AF"/>
    <w:rsid w:val="00EE2E41"/>
    <w:rsid w:val="00F27579"/>
    <w:rsid w:val="00F65C92"/>
    <w:rsid w:val="00FE2473"/>
    <w:rsid w:val="00FF5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1</TotalTime>
  <Pages>1</Pages>
  <Words>195</Words>
  <Characters>1464</Characters>
  <Application>Microsoft Office Word</Application>
  <DocSecurity>4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dokument</vt:lpstr>
    </vt:vector>
  </TitlesOfParts>
  <Company>Danderyds Sjukhus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dokument</dc:title>
  <dc:subject/>
  <dc:creator>medmefw</dc:creator>
  <cp:keywords/>
  <dc:description/>
  <cp:lastModifiedBy>neugngn</cp:lastModifiedBy>
  <cp:revision>2</cp:revision>
  <cp:lastPrinted>2011-01-26T11:35:00Z</cp:lastPrinted>
  <dcterms:created xsi:type="dcterms:W3CDTF">2014-03-05T08:48:00Z</dcterms:created>
  <dcterms:modified xsi:type="dcterms:W3CDTF">2014-03-05T08:48:00Z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