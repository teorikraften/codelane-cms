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rutnt"/>
        <w:tblW w:w="7737" w:type="dxa"/>
        <w:tblInd w:w="2268" w:type="dxa"/>
        <w:tblLook w:val="01E0"/>
      </w:tblPr>
      <w:tblGrid>
        <w:gridCol w:w="2880"/>
        <w:gridCol w:w="2929"/>
        <w:gridCol w:w="1928"/>
      </w:tblGrid>
      <w:tr w:rsidR="00CA767E">
        <w:tc>
          <w:tcPr>
            <w:tcW w:w="5809" w:type="dxa"/>
            <w:gridSpan w:val="2"/>
          </w:tcPr>
          <w:p w:rsidR="00CA767E" w:rsidRDefault="00CA767E" w:rsidP="000678E0">
            <w:pPr>
              <w:pStyle w:val="Etikett"/>
            </w:pPr>
            <w:r w:rsidRPr="006718F7">
              <w:t>Namn på dokument</w:t>
            </w:r>
          </w:p>
          <w:p w:rsidR="00CA767E" w:rsidRPr="00CA767E" w:rsidRDefault="00D523F0" w:rsidP="000678E0">
            <w:pPr>
              <w:pStyle w:val="Etiket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Biträdande chefsjuksköterska</w:t>
            </w:r>
            <w:r w:rsidR="000256F9">
              <w:rPr>
                <w:b/>
                <w:sz w:val="22"/>
                <w:szCs w:val="22"/>
              </w:rPr>
              <w:t>,</w:t>
            </w:r>
            <w:r>
              <w:rPr>
                <w:b/>
                <w:sz w:val="22"/>
                <w:szCs w:val="22"/>
              </w:rPr>
              <w:t xml:space="preserve"> </w:t>
            </w:r>
            <w:r w:rsidR="00934EB3">
              <w:rPr>
                <w:b/>
                <w:sz w:val="22"/>
                <w:szCs w:val="22"/>
              </w:rPr>
              <w:t>b</w:t>
            </w:r>
            <w:r w:rsidR="000256F9">
              <w:rPr>
                <w:b/>
                <w:sz w:val="22"/>
                <w:szCs w:val="22"/>
              </w:rPr>
              <w:t>efattnings</w:t>
            </w:r>
            <w:r w:rsidR="00934EB3">
              <w:rPr>
                <w:b/>
                <w:sz w:val="22"/>
                <w:szCs w:val="22"/>
              </w:rPr>
              <w:t>beskrivning</w:t>
            </w:r>
          </w:p>
        </w:tc>
        <w:tc>
          <w:tcPr>
            <w:tcW w:w="1928" w:type="dxa"/>
          </w:tcPr>
          <w:p w:rsidR="00CA767E" w:rsidRDefault="00CA767E" w:rsidP="00CA767E">
            <w:pPr>
              <w:pStyle w:val="Sidhuvud"/>
              <w:rPr>
                <w:szCs w:val="22"/>
              </w:rPr>
            </w:pPr>
            <w:r w:rsidRPr="00CA767E">
              <w:rPr>
                <w:sz w:val="16"/>
                <w:szCs w:val="16"/>
              </w:rPr>
              <w:t>Dnr DS</w:t>
            </w:r>
            <w:r w:rsidRPr="00A97B9D">
              <w:rPr>
                <w:szCs w:val="22"/>
              </w:rPr>
              <w:t xml:space="preserve"> </w:t>
            </w:r>
            <w:r w:rsidR="00214FBF" w:rsidRPr="00CA767E">
              <w:rPr>
                <w:sz w:val="16"/>
                <w:szCs w:val="16"/>
                <w:highlight w:val="lightGray"/>
              </w:rPr>
              <w:fldChar w:fldCharType="begin"/>
            </w:r>
            <w:r w:rsidRPr="00CA767E">
              <w:rPr>
                <w:sz w:val="16"/>
                <w:szCs w:val="16"/>
                <w:highlight w:val="lightGray"/>
              </w:rPr>
              <w:instrText xml:space="preserve"> MACROBUTTON NoMacro &lt;Ange Dnr&gt; </w:instrText>
            </w:r>
            <w:r w:rsidR="00214FBF" w:rsidRPr="00CA767E">
              <w:rPr>
                <w:sz w:val="16"/>
                <w:szCs w:val="16"/>
                <w:highlight w:val="lightGray"/>
              </w:rPr>
              <w:fldChar w:fldCharType="end"/>
            </w:r>
          </w:p>
          <w:p w:rsidR="00CA767E" w:rsidRPr="00415AB4" w:rsidRDefault="00CA767E" w:rsidP="000678E0">
            <w:pPr>
              <w:rPr>
                <w:sz w:val="20"/>
                <w:szCs w:val="20"/>
              </w:rPr>
            </w:pPr>
          </w:p>
        </w:tc>
      </w:tr>
      <w:tr w:rsidR="007402D9">
        <w:tc>
          <w:tcPr>
            <w:tcW w:w="5809" w:type="dxa"/>
            <w:gridSpan w:val="2"/>
          </w:tcPr>
          <w:p w:rsidR="005B3339" w:rsidRDefault="007402D9" w:rsidP="005B3339">
            <w:pPr>
              <w:pStyle w:val="Etikett"/>
            </w:pPr>
            <w:r w:rsidRPr="006718F7">
              <w:t>Enhet</w:t>
            </w:r>
            <w:r>
              <w:t xml:space="preserve">: </w:t>
            </w:r>
          </w:p>
          <w:p w:rsidR="007402D9" w:rsidRPr="00D530D0" w:rsidRDefault="00D523F0" w:rsidP="00234DF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Medicinkliniken</w:t>
            </w:r>
          </w:p>
        </w:tc>
        <w:tc>
          <w:tcPr>
            <w:tcW w:w="1928" w:type="dxa"/>
          </w:tcPr>
          <w:p w:rsidR="007402D9" w:rsidRDefault="007402D9" w:rsidP="007402D9">
            <w:pPr>
              <w:rPr>
                <w:sz w:val="16"/>
              </w:rPr>
            </w:pPr>
            <w:r>
              <w:rPr>
                <w:sz w:val="16"/>
              </w:rPr>
              <w:t>Urspr. version</w:t>
            </w:r>
          </w:p>
          <w:p w:rsidR="007402D9" w:rsidRPr="00D530D0" w:rsidRDefault="00934EB3" w:rsidP="005B3339">
            <w:pPr>
              <w:tabs>
                <w:tab w:val="right" w:pos="1401"/>
              </w:tabs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</w:rPr>
              <w:t>2013-10-23</w:t>
            </w:r>
          </w:p>
        </w:tc>
      </w:tr>
      <w:tr w:rsidR="006C0123">
        <w:tc>
          <w:tcPr>
            <w:tcW w:w="2880" w:type="dxa"/>
          </w:tcPr>
          <w:p w:rsidR="006C0123" w:rsidRPr="006718F7" w:rsidRDefault="0041789A" w:rsidP="005B3339">
            <w:pPr>
              <w:tabs>
                <w:tab w:val="right" w:pos="2496"/>
              </w:tabs>
              <w:rPr>
                <w:sz w:val="16"/>
                <w:szCs w:val="16"/>
              </w:rPr>
            </w:pPr>
            <w:r w:rsidRPr="00D530D0">
              <w:rPr>
                <w:rStyle w:val="EtikettChar"/>
              </w:rPr>
              <w:t>Fastställd/</w:t>
            </w:r>
            <w:r w:rsidR="006C0123" w:rsidRPr="00D530D0">
              <w:rPr>
                <w:rStyle w:val="EtikettChar"/>
              </w:rPr>
              <w:t>Gäller från</w:t>
            </w:r>
            <w:r w:rsidRPr="00D530D0">
              <w:rPr>
                <w:rStyle w:val="EtikettChar"/>
              </w:rPr>
              <w:t>:</w:t>
            </w:r>
            <w:r w:rsidR="005816A8">
              <w:rPr>
                <w:rStyle w:val="EtikettChar"/>
              </w:rPr>
              <w:tab/>
            </w:r>
            <w:r w:rsidR="00D523F0">
              <w:rPr>
                <w:b/>
                <w:sz w:val="20"/>
                <w:szCs w:val="20"/>
              </w:rPr>
              <w:t>2013-10-23</w:t>
            </w:r>
          </w:p>
        </w:tc>
        <w:tc>
          <w:tcPr>
            <w:tcW w:w="4857" w:type="dxa"/>
            <w:gridSpan w:val="2"/>
          </w:tcPr>
          <w:p w:rsidR="006C0123" w:rsidRPr="006718F7" w:rsidRDefault="006C0123" w:rsidP="006718F7">
            <w:pPr>
              <w:rPr>
                <w:sz w:val="16"/>
                <w:szCs w:val="16"/>
              </w:rPr>
            </w:pPr>
            <w:r w:rsidRPr="00D530D0">
              <w:rPr>
                <w:rStyle w:val="EtikettChar"/>
              </w:rPr>
              <w:t>Fastställt av</w:t>
            </w:r>
            <w:r w:rsidR="002F110A">
              <w:rPr>
                <w:rStyle w:val="EtikettChar"/>
              </w:rPr>
              <w:t>:</w:t>
            </w:r>
            <w:r w:rsidRPr="00DA4A36">
              <w:rPr>
                <w:rStyle w:val="EtikettChar"/>
              </w:rPr>
              <w:t xml:space="preserve"> </w:t>
            </w:r>
            <w:r w:rsidR="00D523F0">
              <w:rPr>
                <w:b/>
                <w:sz w:val="20"/>
                <w:szCs w:val="20"/>
              </w:rPr>
              <w:t>Mats Söderhäll, verksamhetschef</w:t>
            </w:r>
          </w:p>
        </w:tc>
      </w:tr>
      <w:tr w:rsidR="006C0123">
        <w:tc>
          <w:tcPr>
            <w:tcW w:w="2880" w:type="dxa"/>
          </w:tcPr>
          <w:p w:rsidR="006C0123" w:rsidRPr="006718F7" w:rsidRDefault="005B3339" w:rsidP="005B3339">
            <w:pPr>
              <w:tabs>
                <w:tab w:val="right" w:pos="249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Ö</w:t>
            </w:r>
            <w:r w:rsidR="006C0123" w:rsidRPr="005816A8">
              <w:rPr>
                <w:sz w:val="16"/>
                <w:szCs w:val="16"/>
              </w:rPr>
              <w:t>versyn/revision</w:t>
            </w:r>
            <w:r w:rsidR="0041789A" w:rsidRPr="005816A8">
              <w:rPr>
                <w:sz w:val="16"/>
                <w:szCs w:val="16"/>
              </w:rPr>
              <w:t>:</w:t>
            </w:r>
            <w:r w:rsidR="005816A8">
              <w:rPr>
                <w:sz w:val="16"/>
                <w:szCs w:val="16"/>
              </w:rPr>
              <w:tab/>
            </w:r>
            <w:r w:rsidR="00934EB3">
              <w:rPr>
                <w:b/>
                <w:sz w:val="20"/>
                <w:szCs w:val="20"/>
              </w:rPr>
              <w:t>2014-10-23</w:t>
            </w:r>
          </w:p>
        </w:tc>
        <w:tc>
          <w:tcPr>
            <w:tcW w:w="4857" w:type="dxa"/>
            <w:gridSpan w:val="2"/>
          </w:tcPr>
          <w:p w:rsidR="006C0123" w:rsidRPr="006718F7" w:rsidRDefault="006C0123" w:rsidP="00234DF5">
            <w:pPr>
              <w:rPr>
                <w:sz w:val="16"/>
                <w:szCs w:val="16"/>
              </w:rPr>
            </w:pPr>
            <w:r w:rsidRPr="005816A8">
              <w:rPr>
                <w:rStyle w:val="EtikettChar"/>
              </w:rPr>
              <w:t>Ansvarig</w:t>
            </w:r>
            <w:r w:rsidR="0041789A" w:rsidRPr="005816A8">
              <w:rPr>
                <w:sz w:val="16"/>
                <w:szCs w:val="16"/>
              </w:rPr>
              <w:t>:</w:t>
            </w:r>
            <w:r w:rsidR="0041789A" w:rsidRPr="006718F7">
              <w:t xml:space="preserve"> </w:t>
            </w:r>
            <w:r w:rsidR="00D523F0">
              <w:rPr>
                <w:b/>
                <w:sz w:val="20"/>
                <w:szCs w:val="20"/>
              </w:rPr>
              <w:t>Christina Kronberg</w:t>
            </w:r>
          </w:p>
        </w:tc>
      </w:tr>
    </w:tbl>
    <w:p w:rsidR="0041789A" w:rsidRDefault="0041789A" w:rsidP="00D530D0"/>
    <w:p w:rsidR="00D523F0" w:rsidRPr="00AD47E1" w:rsidRDefault="002D2661" w:rsidP="00D523F0">
      <w:pPr>
        <w:pStyle w:val="Rubrik1"/>
        <w:rPr>
          <w:sz w:val="28"/>
          <w:szCs w:val="28"/>
        </w:rPr>
      </w:pPr>
      <w:r>
        <w:rPr>
          <w:sz w:val="28"/>
          <w:szCs w:val="28"/>
        </w:rPr>
        <w:t>B</w:t>
      </w:r>
      <w:r w:rsidR="00D523F0" w:rsidRPr="00AD47E1">
        <w:rPr>
          <w:sz w:val="28"/>
          <w:szCs w:val="28"/>
        </w:rPr>
        <w:t>efattningsbeskrivning biträdande chefsjuksköterska</w:t>
      </w:r>
    </w:p>
    <w:p w:rsidR="00D523F0" w:rsidRPr="00AD47E1" w:rsidRDefault="00D523F0" w:rsidP="00D523F0"/>
    <w:p w:rsidR="00D523F0" w:rsidRPr="00AD47E1" w:rsidRDefault="00D523F0" w:rsidP="00D523F0">
      <w:pPr>
        <w:rPr>
          <w:b/>
          <w:sz w:val="24"/>
        </w:rPr>
      </w:pPr>
      <w:r w:rsidRPr="00AD47E1">
        <w:rPr>
          <w:b/>
          <w:sz w:val="24"/>
        </w:rPr>
        <w:t>Ställning på enheten</w:t>
      </w:r>
      <w:r w:rsidR="00235FBB">
        <w:rPr>
          <w:b/>
          <w:sz w:val="24"/>
        </w:rPr>
        <w:t>:</w:t>
      </w:r>
    </w:p>
    <w:p w:rsidR="00D523F0" w:rsidRPr="00AD47E1" w:rsidRDefault="00D523F0" w:rsidP="00D523F0">
      <w:pPr>
        <w:rPr>
          <w:b/>
          <w:sz w:val="24"/>
        </w:rPr>
      </w:pPr>
    </w:p>
    <w:p w:rsidR="00D523F0" w:rsidRPr="00AD47E1" w:rsidRDefault="00D523F0" w:rsidP="00D523F0">
      <w:pPr>
        <w:rPr>
          <w:szCs w:val="22"/>
        </w:rPr>
      </w:pPr>
      <w:r w:rsidRPr="00AD47E1">
        <w:rPr>
          <w:szCs w:val="22"/>
        </w:rPr>
        <w:t>Den biträdande chefsjuksköterskans är direkt underställd chefsjuksköterskan i omvårdnadsfrågor.</w:t>
      </w:r>
    </w:p>
    <w:p w:rsidR="00D523F0" w:rsidRPr="00AD47E1" w:rsidRDefault="00D523F0" w:rsidP="00D523F0">
      <w:pPr>
        <w:rPr>
          <w:szCs w:val="22"/>
        </w:rPr>
      </w:pPr>
      <w:r w:rsidRPr="00AD47E1">
        <w:rPr>
          <w:szCs w:val="22"/>
        </w:rPr>
        <w:t>Den biträdande chefsjuksköterskan är ställföreträdande vid chefsjuksköterskans frånvaro.</w:t>
      </w:r>
    </w:p>
    <w:p w:rsidR="00D523F0" w:rsidRPr="00AD47E1" w:rsidRDefault="00D523F0" w:rsidP="00D523F0"/>
    <w:p w:rsidR="00D523F0" w:rsidRPr="00AD47E1" w:rsidRDefault="00D523F0" w:rsidP="00D523F0">
      <w:pPr>
        <w:rPr>
          <w:sz w:val="24"/>
        </w:rPr>
      </w:pPr>
      <w:bookmarkStart w:id="0" w:name="bmStart"/>
      <w:bookmarkEnd w:id="0"/>
      <w:r w:rsidRPr="00AD47E1">
        <w:rPr>
          <w:sz w:val="24"/>
        </w:rPr>
        <w:t xml:space="preserve">Omvårdnad är sjuksköterskans huvudsakliga arbetsuppgift. Den biträdande chefsjuksköterskans främsta uppgift är att verka för att omvårdnaden bedrivs enligt omvårdnadsprocessen samt i enlighet med Danderyds sjukhus värderingar, regler, policys och rutiner. </w:t>
      </w:r>
    </w:p>
    <w:p w:rsidR="00D523F0" w:rsidRPr="00AD47E1" w:rsidRDefault="00D523F0" w:rsidP="00D523F0">
      <w:pPr>
        <w:rPr>
          <w:sz w:val="24"/>
        </w:rPr>
      </w:pPr>
    </w:p>
    <w:p w:rsidR="00D523F0" w:rsidRPr="00AD47E1" w:rsidRDefault="00D523F0" w:rsidP="00D523F0">
      <w:pPr>
        <w:rPr>
          <w:sz w:val="24"/>
        </w:rPr>
      </w:pPr>
      <w:r w:rsidRPr="00AD47E1">
        <w:rPr>
          <w:sz w:val="24"/>
        </w:rPr>
        <w:t>Följande arbetsuppgifter ingår i den biträdande chefsjuksköterskans uppdrag:</w:t>
      </w:r>
    </w:p>
    <w:p w:rsidR="00D523F0" w:rsidRPr="00AD47E1" w:rsidRDefault="00D523F0" w:rsidP="00D523F0">
      <w:pPr>
        <w:rPr>
          <w:sz w:val="24"/>
        </w:rPr>
      </w:pPr>
    </w:p>
    <w:p w:rsidR="00D523F0" w:rsidRPr="00235FBB" w:rsidRDefault="00D523F0" w:rsidP="00D523F0">
      <w:pPr>
        <w:numPr>
          <w:ilvl w:val="0"/>
          <w:numId w:val="6"/>
        </w:numPr>
        <w:rPr>
          <w:szCs w:val="22"/>
        </w:rPr>
      </w:pPr>
      <w:r w:rsidRPr="00235FBB">
        <w:rPr>
          <w:szCs w:val="22"/>
        </w:rPr>
        <w:t>I samråd med chefsjuksköterskan och medicinskt ledningsansvarig läkare utarbeta arbetsrutiner som främjar patientsäker vård, effektiva patientflöden, teamarbete mellan yrkeskategorier och en god arbetsmiljö.</w:t>
      </w:r>
    </w:p>
    <w:p w:rsidR="00D523F0" w:rsidRPr="00235FBB" w:rsidRDefault="00D523F0" w:rsidP="00D523F0">
      <w:pPr>
        <w:rPr>
          <w:szCs w:val="22"/>
          <w:highlight w:val="green"/>
        </w:rPr>
      </w:pPr>
    </w:p>
    <w:p w:rsidR="00D523F0" w:rsidRPr="00235FBB" w:rsidRDefault="00D523F0" w:rsidP="00D523F0">
      <w:pPr>
        <w:numPr>
          <w:ilvl w:val="0"/>
          <w:numId w:val="6"/>
        </w:numPr>
        <w:rPr>
          <w:szCs w:val="22"/>
        </w:rPr>
      </w:pPr>
      <w:r w:rsidRPr="00235FBB">
        <w:rPr>
          <w:szCs w:val="22"/>
        </w:rPr>
        <w:t>I samråd med medicinskt ledningsansvarig läkare och chefsjuksköterska implementera nya medicinska riktlinjer och PM som är framtagna inom ramen för de olika patientprocesserna och verka för att de efterlevs.</w:t>
      </w:r>
    </w:p>
    <w:p w:rsidR="00D523F0" w:rsidRPr="00235FBB" w:rsidRDefault="00D523F0" w:rsidP="00D523F0">
      <w:pPr>
        <w:rPr>
          <w:szCs w:val="22"/>
        </w:rPr>
      </w:pPr>
    </w:p>
    <w:p w:rsidR="00D523F0" w:rsidRPr="00235FBB" w:rsidRDefault="00D523F0" w:rsidP="00D523F0">
      <w:pPr>
        <w:numPr>
          <w:ilvl w:val="0"/>
          <w:numId w:val="6"/>
        </w:numPr>
        <w:snapToGrid w:val="0"/>
        <w:rPr>
          <w:szCs w:val="22"/>
        </w:rPr>
      </w:pPr>
      <w:r w:rsidRPr="00235FBB">
        <w:rPr>
          <w:szCs w:val="22"/>
        </w:rPr>
        <w:t xml:space="preserve">Bistå chefsjuksköterskan i handläggningen av avvikelser som berör avdelningen.  </w:t>
      </w:r>
    </w:p>
    <w:p w:rsidR="00D523F0" w:rsidRPr="00235FBB" w:rsidRDefault="00D523F0" w:rsidP="00D523F0">
      <w:pPr>
        <w:rPr>
          <w:szCs w:val="22"/>
          <w:highlight w:val="green"/>
        </w:rPr>
      </w:pPr>
    </w:p>
    <w:p w:rsidR="00D523F0" w:rsidRPr="00235FBB" w:rsidRDefault="00D523F0" w:rsidP="00D523F0">
      <w:pPr>
        <w:numPr>
          <w:ilvl w:val="0"/>
          <w:numId w:val="6"/>
        </w:numPr>
        <w:snapToGrid w:val="0"/>
        <w:rPr>
          <w:szCs w:val="22"/>
        </w:rPr>
      </w:pPr>
      <w:r w:rsidRPr="00235FBB">
        <w:rPr>
          <w:szCs w:val="22"/>
        </w:rPr>
        <w:t>I samråd med chefsjuksköterska och MAL ansvara för frågor rörande teknisk och medicinsk utrustning på avdelningen.</w:t>
      </w:r>
    </w:p>
    <w:p w:rsidR="00D523F0" w:rsidRPr="00AD47E1" w:rsidRDefault="00D523F0" w:rsidP="00D523F0">
      <w:pPr>
        <w:ind w:left="360"/>
        <w:rPr>
          <w:szCs w:val="22"/>
        </w:rPr>
      </w:pPr>
    </w:p>
    <w:p w:rsidR="00D523F0" w:rsidRPr="00AD47E1" w:rsidRDefault="000256F9" w:rsidP="00D523F0">
      <w:pPr>
        <w:numPr>
          <w:ilvl w:val="0"/>
          <w:numId w:val="3"/>
        </w:numPr>
        <w:rPr>
          <w:szCs w:val="22"/>
        </w:rPr>
      </w:pPr>
      <w:r>
        <w:rPr>
          <w:szCs w:val="22"/>
        </w:rPr>
        <w:t>Att t</w:t>
      </w:r>
      <w:r w:rsidR="00D523F0" w:rsidRPr="00AD47E1">
        <w:rPr>
          <w:szCs w:val="22"/>
        </w:rPr>
        <w:t>illsammans med chefsjuksköterskan driva förbättrings- och förändringsarbeten enligt Lean.</w:t>
      </w:r>
    </w:p>
    <w:p w:rsidR="00D523F0" w:rsidRPr="00AD47E1" w:rsidRDefault="00D523F0" w:rsidP="00D523F0">
      <w:pPr>
        <w:ind w:left="360"/>
        <w:rPr>
          <w:szCs w:val="22"/>
        </w:rPr>
      </w:pPr>
    </w:p>
    <w:p w:rsidR="00D523F0" w:rsidRPr="00AD47E1" w:rsidRDefault="00D523F0" w:rsidP="00D523F0">
      <w:pPr>
        <w:numPr>
          <w:ilvl w:val="0"/>
          <w:numId w:val="3"/>
        </w:numPr>
        <w:rPr>
          <w:szCs w:val="22"/>
        </w:rPr>
      </w:pPr>
      <w:r w:rsidRPr="00AD47E1">
        <w:rPr>
          <w:szCs w:val="22"/>
        </w:rPr>
        <w:t>Identifiera utbildningsbehov hos medarbetare och i samverkan med utbildningsledaren initiera utbildning.</w:t>
      </w:r>
    </w:p>
    <w:p w:rsidR="00D523F0" w:rsidRPr="00AD47E1" w:rsidRDefault="00D523F0" w:rsidP="00D523F0">
      <w:pPr>
        <w:rPr>
          <w:szCs w:val="22"/>
        </w:rPr>
      </w:pPr>
    </w:p>
    <w:p w:rsidR="00D523F0" w:rsidRPr="00AD47E1" w:rsidRDefault="00D523F0" w:rsidP="00D523F0">
      <w:pPr>
        <w:numPr>
          <w:ilvl w:val="0"/>
          <w:numId w:val="3"/>
        </w:numPr>
        <w:rPr>
          <w:szCs w:val="22"/>
        </w:rPr>
      </w:pPr>
      <w:r w:rsidRPr="00AD47E1">
        <w:rPr>
          <w:szCs w:val="22"/>
        </w:rPr>
        <w:t>Handleda personalen gällande omvårdnaden på avdelningen.</w:t>
      </w:r>
    </w:p>
    <w:p w:rsidR="00D523F0" w:rsidRPr="00AD47E1" w:rsidRDefault="00D523F0" w:rsidP="00D523F0">
      <w:pPr>
        <w:rPr>
          <w:szCs w:val="22"/>
        </w:rPr>
      </w:pPr>
    </w:p>
    <w:p w:rsidR="00D523F0" w:rsidRPr="00AD47E1" w:rsidRDefault="00D523F0" w:rsidP="00D523F0">
      <w:pPr>
        <w:numPr>
          <w:ilvl w:val="0"/>
          <w:numId w:val="4"/>
        </w:numPr>
        <w:rPr>
          <w:szCs w:val="22"/>
        </w:rPr>
      </w:pPr>
      <w:r w:rsidRPr="00AD47E1">
        <w:rPr>
          <w:szCs w:val="22"/>
        </w:rPr>
        <w:t>Bistå chefsjuksköterskan i arbetsledande uppgifter i den dagliga verksamheten och vid behov fördela arbetsuppgifter mellan teamen och personalen.</w:t>
      </w:r>
    </w:p>
    <w:p w:rsidR="00D523F0" w:rsidRPr="00AD47E1" w:rsidRDefault="00D523F0" w:rsidP="00D523F0">
      <w:pPr>
        <w:ind w:left="360"/>
        <w:rPr>
          <w:szCs w:val="22"/>
        </w:rPr>
      </w:pPr>
    </w:p>
    <w:p w:rsidR="00D523F0" w:rsidRPr="00AD47E1" w:rsidRDefault="00D523F0" w:rsidP="00D523F0">
      <w:pPr>
        <w:numPr>
          <w:ilvl w:val="0"/>
          <w:numId w:val="5"/>
        </w:numPr>
        <w:rPr>
          <w:szCs w:val="22"/>
        </w:rPr>
      </w:pPr>
      <w:r w:rsidRPr="00AD47E1">
        <w:rPr>
          <w:szCs w:val="22"/>
        </w:rPr>
        <w:t xml:space="preserve">Planera introduktion och uppföljning för nyanställda. </w:t>
      </w:r>
    </w:p>
    <w:p w:rsidR="00D523F0" w:rsidRPr="00AD47E1" w:rsidRDefault="00D523F0" w:rsidP="00D523F0">
      <w:pPr>
        <w:ind w:left="360"/>
        <w:rPr>
          <w:szCs w:val="22"/>
        </w:rPr>
      </w:pPr>
    </w:p>
    <w:p w:rsidR="00D523F0" w:rsidRPr="00AD47E1" w:rsidRDefault="00D523F0" w:rsidP="00D523F0">
      <w:pPr>
        <w:numPr>
          <w:ilvl w:val="0"/>
          <w:numId w:val="5"/>
        </w:numPr>
        <w:rPr>
          <w:szCs w:val="22"/>
        </w:rPr>
      </w:pPr>
      <w:r w:rsidRPr="00AD47E1">
        <w:rPr>
          <w:szCs w:val="22"/>
        </w:rPr>
        <w:t>Planera för studenter och elever tillsammans med studentansvariga på avdelningen.</w:t>
      </w:r>
    </w:p>
    <w:p w:rsidR="00D523F0" w:rsidRPr="00AD47E1" w:rsidRDefault="00D523F0" w:rsidP="00D523F0">
      <w:pPr>
        <w:rPr>
          <w:szCs w:val="22"/>
        </w:rPr>
      </w:pPr>
    </w:p>
    <w:p w:rsidR="00D523F0" w:rsidRPr="00AD47E1" w:rsidRDefault="00D523F0" w:rsidP="00D523F0">
      <w:pPr>
        <w:numPr>
          <w:ilvl w:val="0"/>
          <w:numId w:val="5"/>
        </w:numPr>
        <w:rPr>
          <w:szCs w:val="22"/>
        </w:rPr>
      </w:pPr>
      <w:r w:rsidRPr="00AD47E1">
        <w:rPr>
          <w:szCs w:val="22"/>
        </w:rPr>
        <w:t>Tillsammans med chefsjuksköterskan ansvara för bemanningen på avdelningen. Arbetsleda bemanningsassistenten.</w:t>
      </w:r>
    </w:p>
    <w:p w:rsidR="00D523F0" w:rsidRPr="00AD47E1" w:rsidRDefault="00D523F0" w:rsidP="00D523F0">
      <w:pPr>
        <w:rPr>
          <w:szCs w:val="22"/>
        </w:rPr>
      </w:pPr>
    </w:p>
    <w:tbl>
      <w:tblPr>
        <w:tblW w:w="8748" w:type="dxa"/>
        <w:tblLook w:val="00BF"/>
      </w:tblPr>
      <w:tblGrid>
        <w:gridCol w:w="8748"/>
      </w:tblGrid>
      <w:tr w:rsidR="00D523F0" w:rsidRPr="00AD47E1">
        <w:tc>
          <w:tcPr>
            <w:tcW w:w="8748" w:type="dxa"/>
          </w:tcPr>
          <w:p w:rsidR="000256F9" w:rsidRPr="00AD47E1" w:rsidRDefault="00D523F0" w:rsidP="000256F9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AD47E1">
              <w:rPr>
                <w:szCs w:val="22"/>
              </w:rPr>
              <w:t>Samråda och samverka klinikövergripande med stabsfunktioner inom utbildning, patientsäkerhet och kvalitetsfrågor.</w:t>
            </w:r>
            <w:bookmarkStart w:id="1" w:name="bmAvslut" w:colFirst="0" w:colLast="0"/>
          </w:p>
        </w:tc>
      </w:tr>
      <w:bookmarkEnd w:id="1"/>
    </w:tbl>
    <w:p w:rsidR="00444D6F" w:rsidRPr="00444D6F" w:rsidRDefault="00444D6F" w:rsidP="00444D6F">
      <w:pPr>
        <w:pStyle w:val="Dokumenttitel"/>
      </w:pPr>
    </w:p>
    <w:sectPr w:rsidR="00444D6F" w:rsidRPr="00444D6F" w:rsidSect="00EA3668">
      <w:headerReference w:type="default" r:id="rId7"/>
      <w:headerReference w:type="first" r:id="rId8"/>
      <w:pgSz w:w="11906" w:h="16838" w:code="9"/>
      <w:pgMar w:top="709" w:right="74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768" w:rsidRDefault="00BF1768" w:rsidP="006110E2">
      <w:r>
        <w:separator/>
      </w:r>
    </w:p>
  </w:endnote>
  <w:endnote w:type="continuationSeparator" w:id="0">
    <w:p w:rsidR="00BF1768" w:rsidRDefault="00BF1768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768" w:rsidRDefault="00BF1768" w:rsidP="006110E2">
      <w:r>
        <w:separator/>
      </w:r>
    </w:p>
  </w:footnote>
  <w:footnote w:type="continuationSeparator" w:id="0">
    <w:p w:rsidR="00BF1768" w:rsidRDefault="00BF1768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B39" w:rsidRDefault="00214FBF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sz w:val="16"/>
        <w:szCs w:val="16"/>
      </w:rPr>
      <w:fldChar w:fldCharType="begin"/>
    </w:r>
    <w:r w:rsidR="00444D6F">
      <w:rPr>
        <w:sz w:val="16"/>
        <w:szCs w:val="16"/>
      </w:rPr>
      <w:instrText xml:space="preserve"> FILENAME  </w:instrText>
    </w:r>
    <w:r>
      <w:rPr>
        <w:sz w:val="16"/>
        <w:szCs w:val="16"/>
      </w:rPr>
      <w:fldChar w:fldCharType="separate"/>
    </w:r>
    <w:r w:rsidR="00D523F0">
      <w:rPr>
        <w:noProof/>
        <w:sz w:val="16"/>
        <w:szCs w:val="16"/>
      </w:rPr>
      <w:t>Dokument1</w:t>
    </w:r>
    <w:r>
      <w:rPr>
        <w:sz w:val="16"/>
        <w:szCs w:val="16"/>
      </w:rPr>
      <w:fldChar w:fldCharType="end"/>
    </w:r>
    <w:r w:rsidR="005C2B39">
      <w:rPr>
        <w:sz w:val="16"/>
        <w:szCs w:val="16"/>
      </w:rPr>
      <w:tab/>
    </w:r>
    <w:r w:rsidR="005C2B39">
      <w:rPr>
        <w:sz w:val="16"/>
        <w:szCs w:val="16"/>
      </w:rPr>
      <w:tab/>
    </w:r>
    <w:r>
      <w:rPr>
        <w:rStyle w:val="Sidnummer"/>
      </w:rPr>
      <w:fldChar w:fldCharType="begin"/>
    </w:r>
    <w:r w:rsidR="005C2B39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2D2661">
      <w:rPr>
        <w:rStyle w:val="Sidnummer"/>
        <w:noProof/>
      </w:rPr>
      <w:t>2</w:t>
    </w:r>
    <w:r>
      <w:rPr>
        <w:rStyle w:val="Sidnummer"/>
      </w:rPr>
      <w:fldChar w:fldCharType="end"/>
    </w:r>
    <w:r w:rsidR="005C2B39">
      <w:rPr>
        <w:rStyle w:val="Sidnummer"/>
      </w:rPr>
      <w:t xml:space="preserve"> (</w:t>
    </w:r>
    <w:r>
      <w:rPr>
        <w:rStyle w:val="Sidnummer"/>
      </w:rPr>
      <w:fldChar w:fldCharType="begin"/>
    </w:r>
    <w:r w:rsidR="005C2B39">
      <w:rPr>
        <w:rStyle w:val="Sidnummer"/>
      </w:rPr>
      <w:instrText xml:space="preserve"> NUMPAGES </w:instrText>
    </w:r>
    <w:r>
      <w:rPr>
        <w:rStyle w:val="Sidnummer"/>
      </w:rPr>
      <w:fldChar w:fldCharType="separate"/>
    </w:r>
    <w:r w:rsidR="002D2661">
      <w:rPr>
        <w:rStyle w:val="Sidnummer"/>
        <w:noProof/>
      </w:rPr>
      <w:t>2</w:t>
    </w:r>
    <w:r>
      <w:rPr>
        <w:rStyle w:val="Sidnummer"/>
      </w:rPr>
      <w:fldChar w:fldCharType="end"/>
    </w:r>
    <w:r w:rsidR="005C2B39">
      <w:rPr>
        <w:rStyle w:val="Sidnummer"/>
      </w:rPr>
      <w:t>)</w:t>
    </w:r>
  </w:p>
  <w:p w:rsidR="005C2B39" w:rsidRDefault="005C2B39">
    <w:pPr>
      <w:pStyle w:val="Sidhuvud"/>
      <w:rPr>
        <w:sz w:val="16"/>
        <w:szCs w:val="16"/>
      </w:rPr>
    </w:pPr>
  </w:p>
  <w:p w:rsidR="005C2B39" w:rsidRDefault="005C2B39">
    <w:pPr>
      <w:pStyle w:val="Sidhuvud"/>
      <w:rPr>
        <w:sz w:val="16"/>
        <w:szCs w:val="16"/>
      </w:rPr>
    </w:pPr>
  </w:p>
  <w:p w:rsidR="005C2B39" w:rsidRPr="00EA3668" w:rsidRDefault="005C2B39">
    <w:pPr>
      <w:pStyle w:val="Sidhuvud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B39" w:rsidRDefault="00214FBF">
    <w:pPr>
      <w:pStyle w:val="Sidhuvud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45pt;margin-top:11.6pt;width:128.95pt;height:67.4pt;z-index:-251658752">
          <v:imagedata r:id="rId1" o:title="logoDS_graskala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6111F"/>
    <w:multiLevelType w:val="hybridMultilevel"/>
    <w:tmpl w:val="E140E03A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861298"/>
    <w:multiLevelType w:val="hybridMultilevel"/>
    <w:tmpl w:val="F6B06DD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850AFC"/>
    <w:multiLevelType w:val="hybridMultilevel"/>
    <w:tmpl w:val="D696CF9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E853816"/>
    <w:multiLevelType w:val="hybridMultilevel"/>
    <w:tmpl w:val="A936F15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attachedTemplate r:id="rId1"/>
  <w:stylePaneFormatFilter w:val="3F01"/>
  <w:doNotTrackMoves/>
  <w:defaultTabStop w:val="1304"/>
  <w:hyphenationZone w:val="425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5FBB"/>
    <w:rsid w:val="000256F9"/>
    <w:rsid w:val="00057522"/>
    <w:rsid w:val="000678E0"/>
    <w:rsid w:val="00195111"/>
    <w:rsid w:val="00214FBF"/>
    <w:rsid w:val="00234DF5"/>
    <w:rsid w:val="00235FBB"/>
    <w:rsid w:val="002D2661"/>
    <w:rsid w:val="002F110A"/>
    <w:rsid w:val="00371B17"/>
    <w:rsid w:val="003D6625"/>
    <w:rsid w:val="00415AB4"/>
    <w:rsid w:val="0041789A"/>
    <w:rsid w:val="00444D6F"/>
    <w:rsid w:val="004763DB"/>
    <w:rsid w:val="0052524C"/>
    <w:rsid w:val="005816A8"/>
    <w:rsid w:val="005962B5"/>
    <w:rsid w:val="005B3339"/>
    <w:rsid w:val="005C2B39"/>
    <w:rsid w:val="006110E2"/>
    <w:rsid w:val="006718F7"/>
    <w:rsid w:val="00691FBE"/>
    <w:rsid w:val="006A6641"/>
    <w:rsid w:val="006C0123"/>
    <w:rsid w:val="006C520E"/>
    <w:rsid w:val="007075F8"/>
    <w:rsid w:val="00730056"/>
    <w:rsid w:val="007402D9"/>
    <w:rsid w:val="00814AA6"/>
    <w:rsid w:val="00876367"/>
    <w:rsid w:val="008E5CF5"/>
    <w:rsid w:val="00934EB3"/>
    <w:rsid w:val="00944B25"/>
    <w:rsid w:val="009F01F4"/>
    <w:rsid w:val="00A0638C"/>
    <w:rsid w:val="00A93A11"/>
    <w:rsid w:val="00BF1768"/>
    <w:rsid w:val="00BF5978"/>
    <w:rsid w:val="00C56BED"/>
    <w:rsid w:val="00CA767E"/>
    <w:rsid w:val="00CD5628"/>
    <w:rsid w:val="00CE5912"/>
    <w:rsid w:val="00D133C0"/>
    <w:rsid w:val="00D523F0"/>
    <w:rsid w:val="00D530D0"/>
    <w:rsid w:val="00DA4A36"/>
    <w:rsid w:val="00DF73E9"/>
    <w:rsid w:val="00E40E93"/>
    <w:rsid w:val="00E74C48"/>
    <w:rsid w:val="00E84CE4"/>
    <w:rsid w:val="00E86892"/>
    <w:rsid w:val="00E952E1"/>
    <w:rsid w:val="00EA3668"/>
    <w:rsid w:val="00EC50A4"/>
    <w:rsid w:val="00EE2E41"/>
    <w:rsid w:val="00F83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basedOn w:val="Standardstycketeckensnitt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D530D0"/>
    <w:pPr>
      <w:tabs>
        <w:tab w:val="center" w:pos="4536"/>
        <w:tab w:val="right" w:pos="9072"/>
      </w:tabs>
    </w:p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Office-mallar\PM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PM</Template>
  <TotalTime>2</TotalTime>
  <Pages>1</Pages>
  <Words>260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Namn på dokument</vt:lpstr>
    </vt:vector>
  </TitlesOfParts>
  <Company>Danderyds Sjukhus</Company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medcaed</dc:creator>
  <cp:keywords/>
  <dc:description/>
  <cp:lastModifiedBy>neugngn</cp:lastModifiedBy>
  <cp:revision>3</cp:revision>
  <cp:lastPrinted>2007-02-20T07:57:00Z</cp:lastPrinted>
  <dcterms:created xsi:type="dcterms:W3CDTF">2014-01-17T10:10:00Z</dcterms:created>
  <dcterms:modified xsi:type="dcterms:W3CDTF">2014-01-17T10:11:00Z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